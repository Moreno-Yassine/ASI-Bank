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rPr>
        <w:id w:val="414904541"/>
        <w:docPartObj>
          <w:docPartGallery w:val="Cover Pages"/>
          <w:docPartUnique/>
        </w:docPartObj>
      </w:sdtPr>
      <w:sdtEndPr>
        <w:rPr>
          <w:noProof w:val="0"/>
        </w:rPr>
      </w:sdtEndPr>
      <w:sdtContent>
        <w:p w14:paraId="19078E7B" w14:textId="77777777" w:rsidR="00502667" w:rsidRPr="00610FBD" w:rsidRDefault="008A6DF2">
          <w:pPr>
            <w:rPr>
              <w:noProof/>
            </w:rPr>
          </w:pPr>
          <w:r w:rsidRPr="00610FBD">
            <w:rPr>
              <w:noProof/>
              <w:lang w:eastAsia="fr-FR"/>
            </w:rPr>
            <mc:AlternateContent>
              <mc:Choice Requires="wps">
                <w:drawing>
                  <wp:anchor distT="0" distB="0" distL="114300" distR="114300" simplePos="0" relativeHeight="251659264" behindDoc="0" locked="0" layoutInCell="1" allowOverlap="0" wp14:anchorId="027AB2F4" wp14:editId="382FECB2">
                    <wp:simplePos x="0" y="0"/>
                    <wp:positionH relativeFrom="page">
                      <wp:align>center</wp:align>
                    </wp:positionH>
                    <mc:AlternateContent>
                      <mc:Choice Requires="wp14">
                        <wp:positionV relativeFrom="page">
                          <wp14:pctPosVOffset>65900</wp14:pctPosVOffset>
                        </wp:positionV>
                      </mc:Choice>
                      <mc:Fallback>
                        <wp:positionV relativeFrom="page">
                          <wp:posOffset>6628130</wp:posOffset>
                        </wp:positionV>
                      </mc:Fallback>
                    </mc:AlternateContent>
                    <wp:extent cx="6400800" cy="2724150"/>
                    <wp:effectExtent l="0" t="0" r="7620" b="7620"/>
                    <wp:wrapNone/>
                    <wp:docPr id="6" name="Text Box 6" descr="Title, Subtitle, and Abstract"/>
                    <wp:cNvGraphicFramePr/>
                    <a:graphic xmlns:a="http://schemas.openxmlformats.org/drawingml/2006/main">
                      <a:graphicData uri="http://schemas.microsoft.com/office/word/2010/wordprocessingShape">
                        <wps:wsp>
                          <wps:cNvSpPr txBox="1"/>
                          <wps:spPr>
                            <a:xfrm>
                              <a:off x="0" y="0"/>
                              <a:ext cx="6400800" cy="2724150"/>
                            </a:xfrm>
                            <a:prstGeom prst="rect">
                              <a:avLst/>
                            </a:prstGeom>
                            <a:noFill/>
                            <a:ln w="6350">
                              <a:noFill/>
                            </a:ln>
                            <a:effectLst/>
                          </wps:spPr>
                          <wps:txbx>
                            <w:txbxContent>
                              <w:p w14:paraId="13244BC1" w14:textId="77777777" w:rsidR="00502667" w:rsidRPr="00143C55" w:rsidRDefault="00B2329D">
                                <w:pPr>
                                  <w:pStyle w:val="Title"/>
                                </w:pPr>
                                <w:sdt>
                                  <w:sdtPr>
                                    <w:alias w:val="Title"/>
                                    <w:tag w:val=""/>
                                    <w:id w:val="1790474242"/>
                                    <w:placeholder>
                                      <w:docPart w:val="94719CC91CF84318956A6F280110D01E"/>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143C55">
                                      <w:t>Rapport</w:t>
                                    </w:r>
                                    <w:r w:rsidR="00143C55" w:rsidRPr="00143C55">
                                      <w:t xml:space="preserve"> DU Projet SOA</w:t>
                                    </w:r>
                                  </w:sdtContent>
                                </w:sdt>
                              </w:p>
                              <w:p w14:paraId="727AF703" w14:textId="77777777" w:rsidR="00502667" w:rsidRPr="00143C55" w:rsidRDefault="00143C55">
                                <w:pPr>
                                  <w:pStyle w:val="Subtitle"/>
                                </w:pPr>
                                <w:r w:rsidRPr="00143C55">
                                  <w:t>H4103</w:t>
                                </w:r>
                                <w:r w:rsidR="008A6DF2" w:rsidRPr="00143C55">
                                  <w:t xml:space="preserve"> </w:t>
                                </w:r>
                                <w:sdt>
                                  <w:sdtPr>
                                    <w:alias w:val="Date"/>
                                    <w:tag w:val=""/>
                                    <w:id w:val="1417830956"/>
                                    <w:placeholder>
                                      <w:docPart w:val="3672E4E4987D4221A30E36E9A77D3C74"/>
                                    </w:placeholder>
                                    <w:dataBinding w:prefixMappings="xmlns:ns0='http://schemas.microsoft.com/office/2006/coverPageProps' " w:xpath="/ns0:CoverPageProperties[1]/ns0:PublishDate[1]" w:storeItemID="{55AF091B-3C7A-41E3-B477-F2FDAA23CFDA}"/>
                                    <w:date w:fullDate="2014-11-01T00:00:00Z">
                                      <w:dateFormat w:val="yyyy"/>
                                      <w:lid w:val="en-US"/>
                                      <w:storeMappedDataAs w:val="dateTime"/>
                                      <w:calendar w:val="gregorian"/>
                                    </w:date>
                                  </w:sdtPr>
                                  <w:sdtEndPr/>
                                  <w:sdtContent>
                                    <w:r w:rsidRPr="00143C55">
                                      <w:t>2014</w:t>
                                    </w:r>
                                  </w:sdtContent>
                                </w:sdt>
                              </w:p>
                              <w:sdt>
                                <w:sdtPr>
                                  <w:alias w:val="Abstract"/>
                                  <w:id w:val="1812897548"/>
                                  <w:placeholder>
                                    <w:docPart w:val="52DF428DD711419887DA115B3EC421AD"/>
                                  </w:placeholder>
                                  <w:dataBinding w:prefixMappings="xmlns:ns0='http://schemas.microsoft.com/office/2006/coverPageProps'" w:xpath="/ns0:CoverPageProperties[1]/ns0:Abstract[1]" w:storeItemID="{55AF091B-3C7A-41E3-B477-F2FDAA23CFDA}"/>
                                  <w:text/>
                                </w:sdtPr>
                                <w:sdtEndPr/>
                                <w:sdtContent>
                                  <w:p w14:paraId="72632E5D" w14:textId="77777777" w:rsidR="00502667" w:rsidRPr="00143C55" w:rsidRDefault="00143C55">
                                    <w:pPr>
                                      <w:pStyle w:val="Abstract"/>
                                    </w:pPr>
                                    <w:r w:rsidRPr="00143C55">
                                      <w:t>Etude et conception d’</w:t>
                                    </w:r>
                                    <w:r>
                                      <w:t>architectures de services dans un SI urbanisé (Banque)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82500</wp14:pctWidth>
                    </wp14:sizeRelH>
                    <wp14:sizeRelV relativeFrom="page">
                      <wp14:pctHeight>27200</wp14:pctHeight>
                    </wp14:sizeRelV>
                  </wp:anchor>
                </w:drawing>
              </mc:Choice>
              <mc:Fallback>
                <w:pict>
                  <v:shapetype w14:anchorId="027AB2F4" id="_x0000_t202" coordsize="21600,21600" o:spt="202" path="m,l,21600r21600,l21600,xe">
                    <v:stroke joinstyle="miter"/>
                    <v:path gradientshapeok="t" o:connecttype="rect"/>
                  </v:shapetype>
                  <v:shape id="Text Box 6" o:spid="_x0000_s1026" type="#_x0000_t202" alt="Title, Subtitle, and Abstract" style="position:absolute;margin-left:0;margin-top:0;width:7in;height:214.5pt;z-index:251659264;visibility:visible;mso-wrap-style:square;mso-width-percent:825;mso-height-percent:272;mso-top-percent:659;mso-wrap-distance-left:9pt;mso-wrap-distance-top:0;mso-wrap-distance-right:9pt;mso-wrap-distance-bottom:0;mso-position-horizontal:center;mso-position-horizontal-relative:page;mso-position-vertical-relative:page;mso-width-percent:825;mso-height-percent:272;mso-top-percent:659;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" o:allowoverlap="f" filled="f" stroked="f" strokeweight=".5pt">
                    <v:textbox inset="0,0,0,0">
                      <w:txbxContent>
                        <w:p w14:paraId="13244BC1" w14:textId="77777777" w:rsidR="00502667" w:rsidRPr="00143C55" w:rsidRDefault="00BF2084">
                          <w:pPr>
                            <w:pStyle w:val="Title"/>
                          </w:pPr>
                          <w:sdt>
                            <w:sdtPr>
                              <w:alias w:val="Title"/>
                              <w:tag w:val=""/>
                              <w:id w:val="1790474242"/>
                              <w:placeholder>
                                <w:docPart w:val="94719CC91CF84318956A6F280110D01E"/>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143C55">
                                <w:t>Rapport</w:t>
                              </w:r>
                              <w:r w:rsidR="00143C55" w:rsidRPr="00143C55">
                                <w:t xml:space="preserve"> DU Projet SOA</w:t>
                              </w:r>
                            </w:sdtContent>
                          </w:sdt>
                        </w:p>
                        <w:p w14:paraId="727AF703" w14:textId="77777777" w:rsidR="00502667" w:rsidRPr="00143C55" w:rsidRDefault="00143C55">
                          <w:pPr>
                            <w:pStyle w:val="Subtitle"/>
                          </w:pPr>
                          <w:r w:rsidRPr="00143C55">
                            <w:t>H4103</w:t>
                          </w:r>
                          <w:r w:rsidR="008A6DF2" w:rsidRPr="00143C55">
                            <w:t xml:space="preserve"> </w:t>
                          </w:r>
                          <w:sdt>
                            <w:sdtPr>
                              <w:alias w:val="Date"/>
                              <w:tag w:val=""/>
                              <w:id w:val="1417830956"/>
                              <w:placeholder>
                                <w:docPart w:val="3672E4E4987D4221A30E36E9A77D3C74"/>
                              </w:placeholder>
                              <w:dataBinding w:prefixMappings="xmlns:ns0='http://schemas.microsoft.com/office/2006/coverPageProps' " w:xpath="/ns0:CoverPageProperties[1]/ns0:PublishDate[1]" w:storeItemID="{55AF091B-3C7A-41E3-B477-F2FDAA23CFDA}"/>
                              <w:date w:fullDate="2014-11-01T00:00:00Z">
                                <w:dateFormat w:val="yyyy"/>
                                <w:lid w:val="en-US"/>
                                <w:storeMappedDataAs w:val="dateTime"/>
                                <w:calendar w:val="gregorian"/>
                              </w:date>
                            </w:sdtPr>
                            <w:sdtEndPr/>
                            <w:sdtContent>
                              <w:r w:rsidRPr="00143C55">
                                <w:t>2014</w:t>
                              </w:r>
                            </w:sdtContent>
                          </w:sdt>
                        </w:p>
                        <w:sdt>
                          <w:sdtPr>
                            <w:alias w:val="Abstract"/>
                            <w:id w:val="1812897548"/>
                            <w:placeholder>
                              <w:docPart w:val="52DF428DD711419887DA115B3EC421AD"/>
                            </w:placeholder>
                            <w:dataBinding w:prefixMappings="xmlns:ns0='http://schemas.microsoft.com/office/2006/coverPageProps'" w:xpath="/ns0:CoverPageProperties[1]/ns0:Abstract[1]" w:storeItemID="{55AF091B-3C7A-41E3-B477-F2FDAA23CFDA}"/>
                            <w:text/>
                          </w:sdtPr>
                          <w:sdtEndPr/>
                          <w:sdtContent>
                            <w:p w14:paraId="72632E5D" w14:textId="77777777" w:rsidR="00502667" w:rsidRPr="00143C55" w:rsidRDefault="00143C55">
                              <w:pPr>
                                <w:pStyle w:val="Abstract"/>
                              </w:pPr>
                              <w:r w:rsidRPr="00143C55">
                                <w:t>Etude et conception d’</w:t>
                              </w:r>
                              <w:r>
                                <w:t>architectures de services dans un SI urbanisé (Banque)</w:t>
                              </w:r>
                            </w:p>
                          </w:sdtContent>
                        </w:sdt>
                      </w:txbxContent>
                    </v:textbox>
                    <w10:wrap anchorx="page" anchory="page"/>
                  </v:shape>
                </w:pict>
              </mc:Fallback>
            </mc:AlternateContent>
          </w:r>
          <w:r w:rsidRPr="00610FBD">
            <w:rPr>
              <w:noProof/>
              <w:lang w:eastAsia="fr-FR"/>
            </w:rPr>
            <w:drawing>
              <wp:anchor distT="0" distB="0" distL="114300" distR="114300" simplePos="0" relativeHeight="251660288" behindDoc="1" locked="0" layoutInCell="1" allowOverlap="0" wp14:anchorId="21982908" wp14:editId="656AE382">
                <wp:simplePos x="0" y="0"/>
                <wp:positionH relativeFrom="page">
                  <wp:align>center</wp:align>
                </wp:positionH>
                <mc:AlternateContent>
                  <mc:Choice Requires="wp14">
                    <wp:positionV relativeFrom="page">
                      <wp14:pctPosVOffset>6800</wp14:pctPosVOffset>
                    </wp:positionV>
                  </mc:Choice>
                  <mc:Fallback>
                    <wp:positionV relativeFrom="page">
                      <wp:posOffset>683895</wp:posOffset>
                    </wp:positionV>
                  </mc:Fallback>
                </mc:AlternateContent>
                <wp:extent cx="6400800" cy="5769864"/>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_000017310223Large_RT.jpg"/>
                        <pic:cNvPicPr/>
                      </pic:nvPicPr>
                      <pic:blipFill rotWithShape="1">
                        <a:blip r:embed="rId11" cstate="print">
                          <a:extLst>
                            <a:ext uri="{28A0092B-C50C-407E-A947-70E740481C1C}">
                              <a14:useLocalDpi xmlns:a14="http://schemas.microsoft.com/office/drawing/2010/main" val="0"/>
                            </a:ext>
                          </a:extLst>
                        </a:blip>
                        <a:srcRect l="276" t="14187" r="7305" b="2346"/>
                        <a:stretch/>
                      </pic:blipFill>
                      <pic:spPr bwMode="auto">
                        <a:xfrm>
                          <a:off x="0" y="0"/>
                          <a:ext cx="6400800" cy="576986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1F1CEC9" w14:textId="77777777" w:rsidR="00502667" w:rsidRPr="00610FBD" w:rsidRDefault="00502667">
          <w:pPr>
            <w:rPr>
              <w:noProof/>
            </w:rPr>
          </w:pPr>
        </w:p>
        <w:p w14:paraId="4496E783" w14:textId="77777777" w:rsidR="00502667" w:rsidRPr="00610FBD" w:rsidRDefault="008A6DF2">
          <w:r w:rsidRPr="00610FBD">
            <w:br w:type="page"/>
          </w:r>
        </w:p>
      </w:sdtContent>
    </w:sdt>
    <w:sdt>
      <w:sdtPr>
        <w:rPr>
          <w:sz w:val="20"/>
        </w:rPr>
        <w:id w:val="986050145"/>
        <w:docPartObj>
          <w:docPartGallery w:val="Table of Contents"/>
          <w:docPartUnique/>
        </w:docPartObj>
      </w:sdtPr>
      <w:sdtEndPr>
        <w:rPr>
          <w:b/>
          <w:bCs/>
          <w:noProof/>
        </w:rPr>
      </w:sdtEndPr>
      <w:sdtContent>
        <w:p w14:paraId="6C3C550B" w14:textId="77777777" w:rsidR="00DD14A9" w:rsidRPr="00610FBD" w:rsidRDefault="00DD14A9">
          <w:pPr>
            <w:pStyle w:val="TOCHeading"/>
          </w:pPr>
        </w:p>
        <w:p w14:paraId="619779A2" w14:textId="77777777" w:rsidR="00D13AB4" w:rsidRDefault="00DD14A9">
          <w:pPr>
            <w:pStyle w:val="TOC1"/>
            <w:rPr>
              <w:rFonts w:eastAsiaTheme="minorEastAsia"/>
              <w:color w:val="auto"/>
              <w:kern w:val="0"/>
              <w:szCs w:val="22"/>
              <w:lang w:eastAsia="fr-FR"/>
            </w:rPr>
          </w:pPr>
          <w:r w:rsidRPr="00610FBD">
            <w:fldChar w:fldCharType="begin"/>
          </w:r>
          <w:r w:rsidRPr="00610FBD">
            <w:instrText xml:space="preserve"> TOC \o "1-3" \h \z \u </w:instrText>
          </w:r>
          <w:r w:rsidRPr="00610FBD">
            <w:fldChar w:fldCharType="separate"/>
          </w:r>
          <w:hyperlink w:anchor="_Toc402943037" w:history="1">
            <w:r w:rsidR="00D13AB4" w:rsidRPr="005069F5">
              <w:rPr>
                <w:rStyle w:val="Hyperlink"/>
              </w:rPr>
              <w:t>Conception globale de l’architecture applicative</w:t>
            </w:r>
            <w:r w:rsidR="00D13AB4">
              <w:rPr>
                <w:webHidden/>
              </w:rPr>
              <w:tab/>
            </w:r>
            <w:r w:rsidR="00D13AB4">
              <w:rPr>
                <w:webHidden/>
              </w:rPr>
              <w:fldChar w:fldCharType="begin"/>
            </w:r>
            <w:r w:rsidR="00D13AB4">
              <w:rPr>
                <w:webHidden/>
              </w:rPr>
              <w:instrText xml:space="preserve"> PAGEREF _Toc402943037 \h </w:instrText>
            </w:r>
            <w:r w:rsidR="00D13AB4">
              <w:rPr>
                <w:webHidden/>
              </w:rPr>
            </w:r>
            <w:r w:rsidR="00D13AB4">
              <w:rPr>
                <w:webHidden/>
              </w:rPr>
              <w:fldChar w:fldCharType="separate"/>
            </w:r>
            <w:r w:rsidR="00D13AB4">
              <w:rPr>
                <w:webHidden/>
              </w:rPr>
              <w:t>1</w:t>
            </w:r>
            <w:r w:rsidR="00D13AB4">
              <w:rPr>
                <w:webHidden/>
              </w:rPr>
              <w:fldChar w:fldCharType="end"/>
            </w:r>
          </w:hyperlink>
        </w:p>
        <w:p w14:paraId="0B2238C3" w14:textId="77777777" w:rsidR="00D13AB4" w:rsidRDefault="00B2329D">
          <w:pPr>
            <w:pStyle w:val="TOC2"/>
            <w:tabs>
              <w:tab w:val="right" w:leader="underscore" w:pos="9206"/>
            </w:tabs>
            <w:rPr>
              <w:rFonts w:eastAsiaTheme="minorEastAsia"/>
              <w:noProof/>
              <w:color w:val="auto"/>
              <w:kern w:val="0"/>
              <w:sz w:val="22"/>
              <w:szCs w:val="22"/>
              <w:lang w:eastAsia="fr-FR"/>
            </w:rPr>
          </w:pPr>
          <w:hyperlink w:anchor="_Toc402943038" w:history="1">
            <w:r w:rsidR="00D13AB4" w:rsidRPr="005069F5">
              <w:rPr>
                <w:rStyle w:val="Hyperlink"/>
                <w:noProof/>
              </w:rPr>
              <w:t>Modèles Conceptuels de données</w:t>
            </w:r>
            <w:r w:rsidR="00D13AB4">
              <w:rPr>
                <w:noProof/>
                <w:webHidden/>
              </w:rPr>
              <w:tab/>
            </w:r>
            <w:r w:rsidR="00D13AB4">
              <w:rPr>
                <w:noProof/>
                <w:webHidden/>
              </w:rPr>
              <w:fldChar w:fldCharType="begin"/>
            </w:r>
            <w:r w:rsidR="00D13AB4">
              <w:rPr>
                <w:noProof/>
                <w:webHidden/>
              </w:rPr>
              <w:instrText xml:space="preserve"> PAGEREF _Toc402943038 \h </w:instrText>
            </w:r>
            <w:r w:rsidR="00D13AB4">
              <w:rPr>
                <w:noProof/>
                <w:webHidden/>
              </w:rPr>
            </w:r>
            <w:r w:rsidR="00D13AB4">
              <w:rPr>
                <w:noProof/>
                <w:webHidden/>
              </w:rPr>
              <w:fldChar w:fldCharType="separate"/>
            </w:r>
            <w:r w:rsidR="00D13AB4">
              <w:rPr>
                <w:noProof/>
                <w:webHidden/>
              </w:rPr>
              <w:t>1</w:t>
            </w:r>
            <w:r w:rsidR="00D13AB4">
              <w:rPr>
                <w:noProof/>
                <w:webHidden/>
              </w:rPr>
              <w:fldChar w:fldCharType="end"/>
            </w:r>
          </w:hyperlink>
        </w:p>
        <w:p w14:paraId="3AE83C73" w14:textId="77777777" w:rsidR="00D13AB4" w:rsidRDefault="00B2329D">
          <w:pPr>
            <w:pStyle w:val="TOC2"/>
            <w:tabs>
              <w:tab w:val="right" w:leader="underscore" w:pos="9206"/>
            </w:tabs>
            <w:rPr>
              <w:rFonts w:eastAsiaTheme="minorEastAsia"/>
              <w:noProof/>
              <w:color w:val="auto"/>
              <w:kern w:val="0"/>
              <w:sz w:val="22"/>
              <w:szCs w:val="22"/>
              <w:lang w:eastAsia="fr-FR"/>
            </w:rPr>
          </w:pPr>
          <w:hyperlink w:anchor="_Toc402943039" w:history="1">
            <w:r w:rsidR="00D13AB4" w:rsidRPr="005069F5">
              <w:rPr>
                <w:rStyle w:val="Hyperlink"/>
                <w:noProof/>
              </w:rPr>
              <w:t>Blocs applicatifs</w:t>
            </w:r>
            <w:r w:rsidR="00D13AB4">
              <w:rPr>
                <w:noProof/>
                <w:webHidden/>
              </w:rPr>
              <w:tab/>
            </w:r>
            <w:r w:rsidR="00D13AB4">
              <w:rPr>
                <w:noProof/>
                <w:webHidden/>
              </w:rPr>
              <w:fldChar w:fldCharType="begin"/>
            </w:r>
            <w:r w:rsidR="00D13AB4">
              <w:rPr>
                <w:noProof/>
                <w:webHidden/>
              </w:rPr>
              <w:instrText xml:space="preserve"> PAGEREF _Toc402943039 \h </w:instrText>
            </w:r>
            <w:r w:rsidR="00D13AB4">
              <w:rPr>
                <w:noProof/>
                <w:webHidden/>
              </w:rPr>
            </w:r>
            <w:r w:rsidR="00D13AB4">
              <w:rPr>
                <w:noProof/>
                <w:webHidden/>
              </w:rPr>
              <w:fldChar w:fldCharType="separate"/>
            </w:r>
            <w:r w:rsidR="00D13AB4">
              <w:rPr>
                <w:noProof/>
                <w:webHidden/>
              </w:rPr>
              <w:t>1</w:t>
            </w:r>
            <w:r w:rsidR="00D13AB4">
              <w:rPr>
                <w:noProof/>
                <w:webHidden/>
              </w:rPr>
              <w:fldChar w:fldCharType="end"/>
            </w:r>
          </w:hyperlink>
        </w:p>
        <w:p w14:paraId="7A63D6AC" w14:textId="77777777" w:rsidR="00D13AB4" w:rsidRDefault="00B2329D">
          <w:pPr>
            <w:pStyle w:val="TOC3"/>
            <w:tabs>
              <w:tab w:val="right" w:leader="underscore" w:pos="9206"/>
            </w:tabs>
            <w:rPr>
              <w:rFonts w:eastAsiaTheme="minorEastAsia"/>
              <w:noProof/>
              <w:color w:val="auto"/>
              <w:kern w:val="0"/>
              <w:sz w:val="22"/>
              <w:szCs w:val="22"/>
              <w:lang w:eastAsia="fr-FR"/>
            </w:rPr>
          </w:pPr>
          <w:hyperlink w:anchor="_Toc402943040" w:history="1">
            <w:r w:rsidR="00D13AB4" w:rsidRPr="005069F5">
              <w:rPr>
                <w:rStyle w:val="Hyperlink"/>
                <w:noProof/>
              </w:rPr>
              <w:t>Clients &amp; Produits :</w:t>
            </w:r>
            <w:r w:rsidR="00D13AB4">
              <w:rPr>
                <w:noProof/>
                <w:webHidden/>
              </w:rPr>
              <w:tab/>
            </w:r>
            <w:r w:rsidR="00D13AB4">
              <w:rPr>
                <w:noProof/>
                <w:webHidden/>
              </w:rPr>
              <w:fldChar w:fldCharType="begin"/>
            </w:r>
            <w:r w:rsidR="00D13AB4">
              <w:rPr>
                <w:noProof/>
                <w:webHidden/>
              </w:rPr>
              <w:instrText xml:space="preserve"> PAGEREF _Toc402943040 \h </w:instrText>
            </w:r>
            <w:r w:rsidR="00D13AB4">
              <w:rPr>
                <w:noProof/>
                <w:webHidden/>
              </w:rPr>
            </w:r>
            <w:r w:rsidR="00D13AB4">
              <w:rPr>
                <w:noProof/>
                <w:webHidden/>
              </w:rPr>
              <w:fldChar w:fldCharType="separate"/>
            </w:r>
            <w:r w:rsidR="00D13AB4">
              <w:rPr>
                <w:noProof/>
                <w:webHidden/>
              </w:rPr>
              <w:t>1</w:t>
            </w:r>
            <w:r w:rsidR="00D13AB4">
              <w:rPr>
                <w:noProof/>
                <w:webHidden/>
              </w:rPr>
              <w:fldChar w:fldCharType="end"/>
            </w:r>
          </w:hyperlink>
        </w:p>
        <w:p w14:paraId="632F8EF3" w14:textId="77777777" w:rsidR="00D13AB4" w:rsidRDefault="00B2329D">
          <w:pPr>
            <w:pStyle w:val="TOC3"/>
            <w:tabs>
              <w:tab w:val="right" w:leader="underscore" w:pos="9206"/>
            </w:tabs>
            <w:rPr>
              <w:rFonts w:eastAsiaTheme="minorEastAsia"/>
              <w:noProof/>
              <w:color w:val="auto"/>
              <w:kern w:val="0"/>
              <w:sz w:val="22"/>
              <w:szCs w:val="22"/>
              <w:lang w:eastAsia="fr-FR"/>
            </w:rPr>
          </w:pPr>
          <w:hyperlink w:anchor="_Toc402943041" w:history="1">
            <w:r w:rsidR="00D13AB4" w:rsidRPr="005069F5">
              <w:rPr>
                <w:rStyle w:val="Hyperlink"/>
                <w:noProof/>
              </w:rPr>
              <w:t>Commercial :</w:t>
            </w:r>
            <w:r w:rsidR="00D13AB4">
              <w:rPr>
                <w:noProof/>
                <w:webHidden/>
              </w:rPr>
              <w:tab/>
            </w:r>
            <w:r w:rsidR="00D13AB4">
              <w:rPr>
                <w:noProof/>
                <w:webHidden/>
              </w:rPr>
              <w:fldChar w:fldCharType="begin"/>
            </w:r>
            <w:r w:rsidR="00D13AB4">
              <w:rPr>
                <w:noProof/>
                <w:webHidden/>
              </w:rPr>
              <w:instrText xml:space="preserve"> PAGEREF _Toc402943041 \h </w:instrText>
            </w:r>
            <w:r w:rsidR="00D13AB4">
              <w:rPr>
                <w:noProof/>
                <w:webHidden/>
              </w:rPr>
            </w:r>
            <w:r w:rsidR="00D13AB4">
              <w:rPr>
                <w:noProof/>
                <w:webHidden/>
              </w:rPr>
              <w:fldChar w:fldCharType="separate"/>
            </w:r>
            <w:r w:rsidR="00D13AB4">
              <w:rPr>
                <w:noProof/>
                <w:webHidden/>
              </w:rPr>
              <w:t>1</w:t>
            </w:r>
            <w:r w:rsidR="00D13AB4">
              <w:rPr>
                <w:noProof/>
                <w:webHidden/>
              </w:rPr>
              <w:fldChar w:fldCharType="end"/>
            </w:r>
          </w:hyperlink>
        </w:p>
        <w:p w14:paraId="328BF3E5" w14:textId="77777777" w:rsidR="00D13AB4" w:rsidRDefault="00B2329D">
          <w:pPr>
            <w:pStyle w:val="TOC2"/>
            <w:tabs>
              <w:tab w:val="right" w:leader="underscore" w:pos="9206"/>
            </w:tabs>
            <w:rPr>
              <w:rFonts w:eastAsiaTheme="minorEastAsia"/>
              <w:noProof/>
              <w:color w:val="auto"/>
              <w:kern w:val="0"/>
              <w:sz w:val="22"/>
              <w:szCs w:val="22"/>
              <w:lang w:eastAsia="fr-FR"/>
            </w:rPr>
          </w:pPr>
          <w:hyperlink w:anchor="_Toc402943042" w:history="1">
            <w:r w:rsidR="00D13AB4" w:rsidRPr="005069F5">
              <w:rPr>
                <w:rStyle w:val="Hyperlink"/>
                <w:noProof/>
              </w:rPr>
              <w:t>Cycle de vie des objets metiers</w:t>
            </w:r>
            <w:r w:rsidR="00D13AB4">
              <w:rPr>
                <w:noProof/>
                <w:webHidden/>
              </w:rPr>
              <w:tab/>
            </w:r>
            <w:r w:rsidR="00D13AB4">
              <w:rPr>
                <w:noProof/>
                <w:webHidden/>
              </w:rPr>
              <w:fldChar w:fldCharType="begin"/>
            </w:r>
            <w:r w:rsidR="00D13AB4">
              <w:rPr>
                <w:noProof/>
                <w:webHidden/>
              </w:rPr>
              <w:instrText xml:space="preserve"> PAGEREF _Toc402943042 \h </w:instrText>
            </w:r>
            <w:r w:rsidR="00D13AB4">
              <w:rPr>
                <w:noProof/>
                <w:webHidden/>
              </w:rPr>
            </w:r>
            <w:r w:rsidR="00D13AB4">
              <w:rPr>
                <w:noProof/>
                <w:webHidden/>
              </w:rPr>
              <w:fldChar w:fldCharType="separate"/>
            </w:r>
            <w:r w:rsidR="00D13AB4">
              <w:rPr>
                <w:noProof/>
                <w:webHidden/>
              </w:rPr>
              <w:t>5</w:t>
            </w:r>
            <w:r w:rsidR="00D13AB4">
              <w:rPr>
                <w:noProof/>
                <w:webHidden/>
              </w:rPr>
              <w:fldChar w:fldCharType="end"/>
            </w:r>
          </w:hyperlink>
        </w:p>
        <w:p w14:paraId="3E185615" w14:textId="77777777" w:rsidR="00D13AB4" w:rsidRDefault="00B2329D">
          <w:pPr>
            <w:pStyle w:val="TOC2"/>
            <w:tabs>
              <w:tab w:val="right" w:leader="underscore" w:pos="9206"/>
            </w:tabs>
            <w:rPr>
              <w:rFonts w:eastAsiaTheme="minorEastAsia"/>
              <w:noProof/>
              <w:color w:val="auto"/>
              <w:kern w:val="0"/>
              <w:sz w:val="22"/>
              <w:szCs w:val="22"/>
              <w:lang w:eastAsia="fr-FR"/>
            </w:rPr>
          </w:pPr>
          <w:hyperlink w:anchor="_Toc402943043" w:history="1">
            <w:r w:rsidR="00D13AB4" w:rsidRPr="005069F5">
              <w:rPr>
                <w:rStyle w:val="Hyperlink"/>
                <w:noProof/>
              </w:rPr>
              <w:t>Choix de l’environnement technique</w:t>
            </w:r>
            <w:r w:rsidR="00D13AB4">
              <w:rPr>
                <w:noProof/>
                <w:webHidden/>
              </w:rPr>
              <w:tab/>
            </w:r>
            <w:r w:rsidR="00D13AB4">
              <w:rPr>
                <w:noProof/>
                <w:webHidden/>
              </w:rPr>
              <w:fldChar w:fldCharType="begin"/>
            </w:r>
            <w:r w:rsidR="00D13AB4">
              <w:rPr>
                <w:noProof/>
                <w:webHidden/>
              </w:rPr>
              <w:instrText xml:space="preserve"> PAGEREF _Toc402943043 \h </w:instrText>
            </w:r>
            <w:r w:rsidR="00D13AB4">
              <w:rPr>
                <w:noProof/>
                <w:webHidden/>
              </w:rPr>
            </w:r>
            <w:r w:rsidR="00D13AB4">
              <w:rPr>
                <w:noProof/>
                <w:webHidden/>
              </w:rPr>
              <w:fldChar w:fldCharType="separate"/>
            </w:r>
            <w:r w:rsidR="00D13AB4">
              <w:rPr>
                <w:noProof/>
                <w:webHidden/>
              </w:rPr>
              <w:t>5</w:t>
            </w:r>
            <w:r w:rsidR="00D13AB4">
              <w:rPr>
                <w:noProof/>
                <w:webHidden/>
              </w:rPr>
              <w:fldChar w:fldCharType="end"/>
            </w:r>
          </w:hyperlink>
        </w:p>
        <w:p w14:paraId="46AB3ED1" w14:textId="77777777" w:rsidR="00D13AB4" w:rsidRDefault="00B2329D">
          <w:pPr>
            <w:pStyle w:val="TOC1"/>
            <w:rPr>
              <w:rFonts w:eastAsiaTheme="minorEastAsia"/>
              <w:color w:val="auto"/>
              <w:kern w:val="0"/>
              <w:szCs w:val="22"/>
              <w:lang w:eastAsia="fr-FR"/>
            </w:rPr>
          </w:pPr>
          <w:hyperlink w:anchor="_Toc402943044" w:history="1">
            <w:r w:rsidR="00D13AB4" w:rsidRPr="005069F5">
              <w:rPr>
                <w:rStyle w:val="Hyperlink"/>
              </w:rPr>
              <w:t>Conception fonctionnelle détaillée</w:t>
            </w:r>
            <w:r w:rsidR="00D13AB4">
              <w:rPr>
                <w:webHidden/>
              </w:rPr>
              <w:tab/>
            </w:r>
            <w:r w:rsidR="00D13AB4">
              <w:rPr>
                <w:webHidden/>
              </w:rPr>
              <w:fldChar w:fldCharType="begin"/>
            </w:r>
            <w:r w:rsidR="00D13AB4">
              <w:rPr>
                <w:webHidden/>
              </w:rPr>
              <w:instrText xml:space="preserve"> PAGEREF _Toc402943044 \h </w:instrText>
            </w:r>
            <w:r w:rsidR="00D13AB4">
              <w:rPr>
                <w:webHidden/>
              </w:rPr>
            </w:r>
            <w:r w:rsidR="00D13AB4">
              <w:rPr>
                <w:webHidden/>
              </w:rPr>
              <w:fldChar w:fldCharType="separate"/>
            </w:r>
            <w:r w:rsidR="00D13AB4">
              <w:rPr>
                <w:webHidden/>
              </w:rPr>
              <w:t>6</w:t>
            </w:r>
            <w:r w:rsidR="00D13AB4">
              <w:rPr>
                <w:webHidden/>
              </w:rPr>
              <w:fldChar w:fldCharType="end"/>
            </w:r>
          </w:hyperlink>
        </w:p>
        <w:p w14:paraId="3295B3F0" w14:textId="77777777" w:rsidR="00D13AB4" w:rsidRDefault="00B2329D">
          <w:pPr>
            <w:pStyle w:val="TOC1"/>
            <w:rPr>
              <w:rFonts w:eastAsiaTheme="minorEastAsia"/>
              <w:color w:val="auto"/>
              <w:kern w:val="0"/>
              <w:szCs w:val="22"/>
              <w:lang w:eastAsia="fr-FR"/>
            </w:rPr>
          </w:pPr>
          <w:hyperlink w:anchor="_Toc402943045" w:history="1">
            <w:r w:rsidR="00D13AB4" w:rsidRPr="005069F5">
              <w:rPr>
                <w:rStyle w:val="Hyperlink"/>
              </w:rPr>
              <w:t>Conception applicative détaillée</w:t>
            </w:r>
            <w:r w:rsidR="00D13AB4">
              <w:rPr>
                <w:webHidden/>
              </w:rPr>
              <w:tab/>
            </w:r>
            <w:r w:rsidR="00D13AB4">
              <w:rPr>
                <w:webHidden/>
              </w:rPr>
              <w:fldChar w:fldCharType="begin"/>
            </w:r>
            <w:r w:rsidR="00D13AB4">
              <w:rPr>
                <w:webHidden/>
              </w:rPr>
              <w:instrText xml:space="preserve"> PAGEREF _Toc402943045 \h </w:instrText>
            </w:r>
            <w:r w:rsidR="00D13AB4">
              <w:rPr>
                <w:webHidden/>
              </w:rPr>
            </w:r>
            <w:r w:rsidR="00D13AB4">
              <w:rPr>
                <w:webHidden/>
              </w:rPr>
              <w:fldChar w:fldCharType="separate"/>
            </w:r>
            <w:r w:rsidR="00D13AB4">
              <w:rPr>
                <w:webHidden/>
              </w:rPr>
              <w:t>7</w:t>
            </w:r>
            <w:r w:rsidR="00D13AB4">
              <w:rPr>
                <w:webHidden/>
              </w:rPr>
              <w:fldChar w:fldCharType="end"/>
            </w:r>
          </w:hyperlink>
        </w:p>
        <w:p w14:paraId="3424DA20" w14:textId="77777777" w:rsidR="00D13AB4" w:rsidRDefault="00B2329D">
          <w:pPr>
            <w:pStyle w:val="TOC1"/>
            <w:rPr>
              <w:rFonts w:eastAsiaTheme="minorEastAsia"/>
              <w:color w:val="auto"/>
              <w:kern w:val="0"/>
              <w:szCs w:val="22"/>
              <w:lang w:eastAsia="fr-FR"/>
            </w:rPr>
          </w:pPr>
          <w:hyperlink w:anchor="_Toc402943046" w:history="1">
            <w:r w:rsidR="00D13AB4" w:rsidRPr="005069F5">
              <w:rPr>
                <w:rStyle w:val="Hyperlink"/>
              </w:rPr>
              <w:t>Architecture technique</w:t>
            </w:r>
            <w:r w:rsidR="00D13AB4">
              <w:rPr>
                <w:webHidden/>
              </w:rPr>
              <w:tab/>
            </w:r>
            <w:r w:rsidR="00D13AB4">
              <w:rPr>
                <w:webHidden/>
              </w:rPr>
              <w:fldChar w:fldCharType="begin"/>
            </w:r>
            <w:r w:rsidR="00D13AB4">
              <w:rPr>
                <w:webHidden/>
              </w:rPr>
              <w:instrText xml:space="preserve"> PAGEREF _Toc402943046 \h </w:instrText>
            </w:r>
            <w:r w:rsidR="00D13AB4">
              <w:rPr>
                <w:webHidden/>
              </w:rPr>
            </w:r>
            <w:r w:rsidR="00D13AB4">
              <w:rPr>
                <w:webHidden/>
              </w:rPr>
              <w:fldChar w:fldCharType="separate"/>
            </w:r>
            <w:r w:rsidR="00D13AB4">
              <w:rPr>
                <w:webHidden/>
              </w:rPr>
              <w:t>8</w:t>
            </w:r>
            <w:r w:rsidR="00D13AB4">
              <w:rPr>
                <w:webHidden/>
              </w:rPr>
              <w:fldChar w:fldCharType="end"/>
            </w:r>
          </w:hyperlink>
        </w:p>
        <w:p w14:paraId="04D0D299" w14:textId="77777777" w:rsidR="00D13AB4" w:rsidRDefault="00B2329D">
          <w:pPr>
            <w:pStyle w:val="TOC1"/>
            <w:rPr>
              <w:rFonts w:eastAsiaTheme="minorEastAsia"/>
              <w:color w:val="auto"/>
              <w:kern w:val="0"/>
              <w:szCs w:val="22"/>
              <w:lang w:eastAsia="fr-FR"/>
            </w:rPr>
          </w:pPr>
          <w:hyperlink w:anchor="_Toc402943047" w:history="1">
            <w:r w:rsidR="00D13AB4" w:rsidRPr="005069F5">
              <w:rPr>
                <w:rStyle w:val="Hyperlink"/>
              </w:rPr>
              <w:t>Contacts</w:t>
            </w:r>
            <w:r w:rsidR="00D13AB4">
              <w:rPr>
                <w:webHidden/>
              </w:rPr>
              <w:tab/>
            </w:r>
            <w:r w:rsidR="00D13AB4">
              <w:rPr>
                <w:webHidden/>
              </w:rPr>
              <w:fldChar w:fldCharType="begin"/>
            </w:r>
            <w:r w:rsidR="00D13AB4">
              <w:rPr>
                <w:webHidden/>
              </w:rPr>
              <w:instrText xml:space="preserve"> PAGEREF _Toc402943047 \h </w:instrText>
            </w:r>
            <w:r w:rsidR="00D13AB4">
              <w:rPr>
                <w:webHidden/>
              </w:rPr>
            </w:r>
            <w:r w:rsidR="00D13AB4">
              <w:rPr>
                <w:webHidden/>
              </w:rPr>
              <w:fldChar w:fldCharType="separate"/>
            </w:r>
            <w:r w:rsidR="00D13AB4">
              <w:rPr>
                <w:webHidden/>
              </w:rPr>
              <w:t>9</w:t>
            </w:r>
            <w:r w:rsidR="00D13AB4">
              <w:rPr>
                <w:webHidden/>
              </w:rPr>
              <w:fldChar w:fldCharType="end"/>
            </w:r>
          </w:hyperlink>
        </w:p>
        <w:p w14:paraId="5A2BEA4F" w14:textId="77777777" w:rsidR="00DD14A9" w:rsidRPr="00610FBD" w:rsidRDefault="00DD14A9">
          <w:r w:rsidRPr="00610FBD">
            <w:rPr>
              <w:b/>
              <w:bCs/>
              <w:noProof/>
            </w:rPr>
            <w:fldChar w:fldCharType="end"/>
          </w:r>
        </w:p>
      </w:sdtContent>
    </w:sdt>
    <w:p w14:paraId="61C8B16A" w14:textId="77777777" w:rsidR="00502667" w:rsidRPr="00610FBD" w:rsidRDefault="00502667">
      <w:pPr>
        <w:sectPr w:rsidR="00502667" w:rsidRPr="00610FBD">
          <w:headerReference w:type="default" r:id="rId12"/>
          <w:pgSz w:w="12240" w:h="15840" w:code="1"/>
          <w:pgMar w:top="2520" w:right="1512" w:bottom="1800" w:left="1512" w:header="1080" w:footer="720" w:gutter="0"/>
          <w:pgNumType w:start="0"/>
          <w:cols w:space="720"/>
          <w:titlePg/>
          <w:docGrid w:linePitch="360"/>
        </w:sectPr>
      </w:pPr>
    </w:p>
    <w:p w14:paraId="6B4B0BBE" w14:textId="77777777" w:rsidR="00502667" w:rsidRPr="00610FBD" w:rsidRDefault="00143C55">
      <w:pPr>
        <w:pStyle w:val="Heading1"/>
      </w:pPr>
      <w:bookmarkStart w:id="0" w:name="_Toc402943037"/>
      <w:r w:rsidRPr="00610FBD">
        <w:lastRenderedPageBreak/>
        <w:t>Conception globale de l’architecture applicative</w:t>
      </w:r>
      <w:bookmarkEnd w:id="0"/>
    </w:p>
    <w:p w14:paraId="390E68DE" w14:textId="77777777" w:rsidR="00502667" w:rsidRPr="00610FBD" w:rsidRDefault="00B1262D">
      <w:pPr>
        <w:pStyle w:val="Heading2"/>
      </w:pPr>
      <w:bookmarkStart w:id="1" w:name="_Toc402943038"/>
      <w:r w:rsidRPr="00610FBD">
        <w:t>Modèles Conceptuels de données</w:t>
      </w:r>
      <w:bookmarkEnd w:id="1"/>
    </w:p>
    <w:p w14:paraId="78D9D567" w14:textId="77777777" w:rsidR="00D67C24" w:rsidRPr="00610FBD" w:rsidRDefault="00AB3AD7" w:rsidP="00AB3AD7">
      <w:r w:rsidRPr="00610FBD">
        <w:t>L’architecture applicative de notre SI s’appuie sur des modèles conceptuels</w:t>
      </w:r>
      <w:r w:rsidR="00610FBD" w:rsidRPr="00610FBD">
        <w:t xml:space="preserve"> bien précis décrivant l’ensemble des</w:t>
      </w:r>
      <w:r w:rsidRPr="00610FBD">
        <w:t xml:space="preserve"> objets métiers du domaine.</w:t>
      </w:r>
      <w:r w:rsidR="00E12660" w:rsidRPr="00610FBD">
        <w:br/>
        <w:t>Ces modèles décrivent les entités interagissant avec les agents (en plus du chef d’agence) : Tout d</w:t>
      </w:r>
      <w:r w:rsidR="00610FBD" w:rsidRPr="00610FBD">
        <w:t>’abord les entités commerciales. Ces dernières se focalisent sur le management du capital Temps de l’agent ainsi que ses Contacts (Les différents états de cet OM seront détaillés ultérieurement). Ensuite, nous retrouverons</w:t>
      </w:r>
      <w:r w:rsidR="002F654E">
        <w:t xml:space="preserve"> les entités Clients &amp; Produits qui traitent les différentes interactions entre l’ensemble des clients, des produits et des entités constitutives de la Banque. </w:t>
      </w:r>
      <w:r w:rsidR="00D67C24">
        <w:br/>
        <w:t>Afin de respecter les règles d’urbanisation, nous procèderons au découpage de ces modèles en blocs et systèmes applicatifs. Ces blocs seront capables d’assurer un maximum de cohérence tout en maintenant un minimum de couplage entre les différents Objets-Métiers.</w:t>
      </w:r>
    </w:p>
    <w:p w14:paraId="57DCB891" w14:textId="77777777" w:rsidR="00502667" w:rsidRPr="00610FBD" w:rsidRDefault="00DD14A9">
      <w:pPr>
        <w:pStyle w:val="Heading2"/>
      </w:pPr>
      <w:bookmarkStart w:id="2" w:name="_Toc402943039"/>
      <w:r w:rsidRPr="00610FBD">
        <w:t>Blocs applicatifs</w:t>
      </w:r>
      <w:bookmarkEnd w:id="2"/>
    </w:p>
    <w:p w14:paraId="49A17F19" w14:textId="77777777" w:rsidR="00D67C24" w:rsidRDefault="00D67C24" w:rsidP="00D67C24">
      <w:pPr>
        <w:pStyle w:val="Heading3"/>
      </w:pPr>
      <w:bookmarkStart w:id="3" w:name="_Toc402943040"/>
      <w:r>
        <w:t>Clients &amp; Produits :</w:t>
      </w:r>
      <w:bookmarkEnd w:id="3"/>
    </w:p>
    <w:p w14:paraId="5395B58D" w14:textId="77777777" w:rsidR="00767360" w:rsidRDefault="00767360" w:rsidP="00D67C24">
      <w:r>
        <w:t>Au cours de notre analyse, nous avons opté pour un découpage en 4 blocs applicatifs distincts :</w:t>
      </w:r>
    </w:p>
    <w:p w14:paraId="3162C966" w14:textId="77777777" w:rsidR="00D67C24" w:rsidRDefault="00767360" w:rsidP="00767360">
      <w:pPr>
        <w:pStyle w:val="ListParagraph"/>
        <w:numPr>
          <w:ilvl w:val="0"/>
          <w:numId w:val="24"/>
        </w:numPr>
      </w:pPr>
      <w:r>
        <w:t xml:space="preserve">Le bloc </w:t>
      </w:r>
      <w:r>
        <w:rPr>
          <w:b/>
        </w:rPr>
        <w:t>Client</w:t>
      </w:r>
      <w:r>
        <w:t xml:space="preserve"> : Ce bloc regroupe 2 OM fondamentaux dans le SI de l’entreprise, à savoir l’objet </w:t>
      </w:r>
      <w:r>
        <w:rPr>
          <w:i/>
        </w:rPr>
        <w:t>Client</w:t>
      </w:r>
      <w:r>
        <w:t xml:space="preserve"> et l’objet </w:t>
      </w:r>
      <w:r>
        <w:rPr>
          <w:i/>
        </w:rPr>
        <w:t xml:space="preserve">Compte. </w:t>
      </w:r>
      <w:r w:rsidR="009A4568">
        <w:t xml:space="preserve">Ce dernier représente une « instance » d’un produit bancaire quelconque lié à un unique </w:t>
      </w:r>
      <w:r w:rsidR="009A4568">
        <w:rPr>
          <w:i/>
        </w:rPr>
        <w:t>Client</w:t>
      </w:r>
      <w:r w:rsidR="009A4568">
        <w:t>, expliquant le choix de l’intégrer dans ce bloc applicatif.</w:t>
      </w:r>
    </w:p>
    <w:p w14:paraId="35D52C77" w14:textId="77777777" w:rsidR="009A4568" w:rsidRDefault="009A4568" w:rsidP="00767360">
      <w:pPr>
        <w:pStyle w:val="ListParagraph"/>
        <w:numPr>
          <w:ilvl w:val="0"/>
          <w:numId w:val="24"/>
        </w:numPr>
      </w:pPr>
      <w:r>
        <w:t xml:space="preserve">Le bloc </w:t>
      </w:r>
      <w:r>
        <w:rPr>
          <w:b/>
        </w:rPr>
        <w:t xml:space="preserve">Personne : </w:t>
      </w:r>
      <w:r>
        <w:t xml:space="preserve">Un bloc rassemblant  2 OM, </w:t>
      </w:r>
      <w:r>
        <w:rPr>
          <w:i/>
        </w:rPr>
        <w:t xml:space="preserve">Personne </w:t>
      </w:r>
      <w:r>
        <w:t xml:space="preserve">et </w:t>
      </w:r>
      <w:r>
        <w:rPr>
          <w:i/>
        </w:rPr>
        <w:t>Adresse</w:t>
      </w:r>
      <w:r>
        <w:t>. Cette dernière contribue aux données signalétiques de toute personne, physique ou morale.</w:t>
      </w:r>
    </w:p>
    <w:p w14:paraId="4E17A5F9" w14:textId="77777777" w:rsidR="009A4568" w:rsidRDefault="009A4568" w:rsidP="00767360">
      <w:pPr>
        <w:pStyle w:val="ListParagraph"/>
        <w:numPr>
          <w:ilvl w:val="0"/>
          <w:numId w:val="24"/>
        </w:numPr>
      </w:pPr>
      <w:r>
        <w:t xml:space="preserve">Le bloc </w:t>
      </w:r>
      <w:r>
        <w:rPr>
          <w:b/>
        </w:rPr>
        <w:t>Produit</w:t>
      </w:r>
      <w:r>
        <w:t> : Ce bloc regroupe</w:t>
      </w:r>
      <w:r w:rsidR="004C1125">
        <w:t xml:space="preserve"> </w:t>
      </w:r>
      <w:r w:rsidR="004C1125">
        <w:rPr>
          <w:i/>
        </w:rPr>
        <w:t xml:space="preserve">Produit, Offre </w:t>
      </w:r>
      <w:r w:rsidR="004C1125">
        <w:t xml:space="preserve">ainsi que </w:t>
      </w:r>
      <w:r w:rsidR="004C1125">
        <w:rPr>
          <w:i/>
        </w:rPr>
        <w:t>Segment</w:t>
      </w:r>
      <w:r w:rsidR="004C1125">
        <w:t xml:space="preserve">. Ces OM englobent toute l’offre bancaire disponible aux </w:t>
      </w:r>
      <w:r w:rsidR="004C1125">
        <w:rPr>
          <w:i/>
        </w:rPr>
        <w:t>Clients</w:t>
      </w:r>
      <w:r w:rsidR="004C1125">
        <w:t>.</w:t>
      </w:r>
    </w:p>
    <w:p w14:paraId="7C472C00" w14:textId="77777777" w:rsidR="00C167D3" w:rsidRDefault="004F0C70" w:rsidP="00B63FC7">
      <w:pPr>
        <w:pStyle w:val="ListParagraph"/>
        <w:numPr>
          <w:ilvl w:val="0"/>
          <w:numId w:val="24"/>
        </w:numPr>
      </w:pPr>
      <w:r>
        <w:t xml:space="preserve">Le bloc </w:t>
      </w:r>
      <w:r>
        <w:rPr>
          <w:b/>
        </w:rPr>
        <w:t>Structure </w:t>
      </w:r>
      <w:r>
        <w:t xml:space="preserve">: Ce bloc réunit toutes les entités propres à la structure de l’entreprise, à savoir </w:t>
      </w:r>
      <w:r>
        <w:rPr>
          <w:i/>
        </w:rPr>
        <w:t xml:space="preserve">le Portefeuille </w:t>
      </w:r>
      <w:r>
        <w:t xml:space="preserve">(L’ensemble des clients assignés à un </w:t>
      </w:r>
      <w:r>
        <w:rPr>
          <w:i/>
        </w:rPr>
        <w:t>Agent</w:t>
      </w:r>
      <w:r>
        <w:t>)</w:t>
      </w:r>
      <w:r>
        <w:rPr>
          <w:i/>
        </w:rPr>
        <w:t>,</w:t>
      </w:r>
      <w:r>
        <w:t xml:space="preserve"> </w:t>
      </w:r>
      <w:r>
        <w:rPr>
          <w:i/>
        </w:rPr>
        <w:t xml:space="preserve">Le Poste Fonctionnel </w:t>
      </w:r>
      <w:r>
        <w:t>(</w:t>
      </w:r>
      <w:r w:rsidR="00CD406C">
        <w:t>désignant l’ensemble des salariés de l’entreprise</w:t>
      </w:r>
      <w:r>
        <w:t>)</w:t>
      </w:r>
      <w:r w:rsidR="00CD406C">
        <w:t xml:space="preserve"> et </w:t>
      </w:r>
      <w:r w:rsidR="00CD406C">
        <w:rPr>
          <w:i/>
        </w:rPr>
        <w:t xml:space="preserve">L’Elément Structure </w:t>
      </w:r>
      <w:r w:rsidR="00CD406C">
        <w:t>(contenant l’ensemble des entités constitutives de l’entreprise : Siège, Agences …).</w:t>
      </w:r>
    </w:p>
    <w:p w14:paraId="51700771" w14:textId="77777777" w:rsidR="00CD406C" w:rsidRDefault="00CD406C" w:rsidP="00CD406C">
      <w:pPr>
        <w:pStyle w:val="Heading3"/>
      </w:pPr>
      <w:bookmarkStart w:id="4" w:name="_Toc402943041"/>
      <w:r>
        <w:t>Commercial :</w:t>
      </w:r>
      <w:bookmarkEnd w:id="4"/>
    </w:p>
    <w:p w14:paraId="51DA553D" w14:textId="77777777" w:rsidR="00CD406C" w:rsidRDefault="00CD406C" w:rsidP="00CD406C">
      <w:r>
        <w:t xml:space="preserve">Ce modèle conceptuel sera découpé </w:t>
      </w:r>
      <w:r w:rsidR="00C167D3">
        <w:t>en 6 blocs distincts, reprenant des blocs précédemment définis.</w:t>
      </w:r>
    </w:p>
    <w:p w14:paraId="4004E12C" w14:textId="77777777" w:rsidR="00C167D3" w:rsidRDefault="00723E01" w:rsidP="00723E01">
      <w:pPr>
        <w:pStyle w:val="ListParagraph"/>
        <w:numPr>
          <w:ilvl w:val="0"/>
          <w:numId w:val="24"/>
        </w:numPr>
      </w:pPr>
      <w:r>
        <w:t xml:space="preserve">Le bloc </w:t>
      </w:r>
      <w:r>
        <w:rPr>
          <w:b/>
        </w:rPr>
        <w:t>Agenda </w:t>
      </w:r>
      <w:r>
        <w:t xml:space="preserve">: Ce bloc regroupe </w:t>
      </w:r>
      <w:r w:rsidR="006F1547">
        <w:t xml:space="preserve">d’un côté </w:t>
      </w:r>
      <w:r>
        <w:t xml:space="preserve">les </w:t>
      </w:r>
      <w:r>
        <w:rPr>
          <w:i/>
        </w:rPr>
        <w:t xml:space="preserve">Plages Agenda </w:t>
      </w:r>
      <w:r w:rsidR="006F1547">
        <w:t xml:space="preserve">qui précise un type d’activité pour une plage horaire d’un Agent, et l’autre les </w:t>
      </w:r>
      <w:r w:rsidR="006F1547">
        <w:rPr>
          <w:i/>
        </w:rPr>
        <w:t xml:space="preserve">Taches Elémentaires </w:t>
      </w:r>
      <w:r w:rsidR="006F1547">
        <w:t>qui symbolisent entre autres les Rendez-Vous ainsi que diverses actions pouvant être menées par l’Agent.</w:t>
      </w:r>
    </w:p>
    <w:p w14:paraId="163F30ED" w14:textId="77777777" w:rsidR="006F1547" w:rsidRDefault="006F1547" w:rsidP="00723E01">
      <w:pPr>
        <w:pStyle w:val="ListParagraph"/>
        <w:numPr>
          <w:ilvl w:val="0"/>
          <w:numId w:val="24"/>
        </w:numPr>
      </w:pPr>
      <w:r>
        <w:t xml:space="preserve">Le bloc </w:t>
      </w:r>
      <w:r>
        <w:rPr>
          <w:b/>
        </w:rPr>
        <w:t>Structure </w:t>
      </w:r>
      <w:r>
        <w:t xml:space="preserve">: </w:t>
      </w:r>
      <w:r w:rsidR="001C1973">
        <w:t xml:space="preserve">Ce bloc précédemment défini se retrouve enrichi par un OM, le </w:t>
      </w:r>
      <w:r w:rsidR="001C1973">
        <w:rPr>
          <w:i/>
        </w:rPr>
        <w:t>Type D’activité</w:t>
      </w:r>
      <w:r w:rsidR="00E57D5B">
        <w:t>. Ce dernier désigne les différentes fonctions que peut exercer un salarié durant son jour ouvré (Commercial, Accueil …).</w:t>
      </w:r>
    </w:p>
    <w:p w14:paraId="1144A2B5" w14:textId="77777777" w:rsidR="00E57D5B" w:rsidRDefault="00E57D5B" w:rsidP="00723E01">
      <w:pPr>
        <w:pStyle w:val="ListParagraph"/>
        <w:numPr>
          <w:ilvl w:val="0"/>
          <w:numId w:val="24"/>
        </w:numPr>
      </w:pPr>
      <w:r>
        <w:lastRenderedPageBreak/>
        <w:t xml:space="preserve">Le bloc </w:t>
      </w:r>
      <w:r>
        <w:rPr>
          <w:b/>
        </w:rPr>
        <w:t xml:space="preserve">Contact : </w:t>
      </w:r>
      <w:r>
        <w:t xml:space="preserve">Ce bloc englobe les entités </w:t>
      </w:r>
      <w:r w:rsidR="00B63FC7">
        <w:t xml:space="preserve">traduisant les </w:t>
      </w:r>
      <w:r w:rsidR="00B63FC7">
        <w:rPr>
          <w:i/>
        </w:rPr>
        <w:t xml:space="preserve">Contacts </w:t>
      </w:r>
      <w:r w:rsidR="00B63FC7">
        <w:t xml:space="preserve">prévus ou réalisés par les Agents concernant leurs </w:t>
      </w:r>
      <w:r w:rsidR="00B63FC7">
        <w:rPr>
          <w:i/>
        </w:rPr>
        <w:t xml:space="preserve">Clients </w:t>
      </w:r>
      <w:r w:rsidR="00B63FC7">
        <w:t>affectés.</w:t>
      </w:r>
    </w:p>
    <w:p w14:paraId="1122AC7C" w14:textId="77777777" w:rsidR="00B63FC7" w:rsidRPr="00B63FC7" w:rsidRDefault="00B63FC7" w:rsidP="00723E01">
      <w:pPr>
        <w:pStyle w:val="ListParagraph"/>
        <w:numPr>
          <w:ilvl w:val="0"/>
          <w:numId w:val="24"/>
        </w:numPr>
      </w:pPr>
      <w:r>
        <w:t xml:space="preserve">Le bloc </w:t>
      </w:r>
      <w:r>
        <w:rPr>
          <w:b/>
        </w:rPr>
        <w:t>Evènement : …</w:t>
      </w:r>
    </w:p>
    <w:p w14:paraId="7A3FC365" w14:textId="77777777" w:rsidR="00B63FC7" w:rsidRDefault="00B63FC7" w:rsidP="00723E01">
      <w:pPr>
        <w:pStyle w:val="ListParagraph"/>
        <w:numPr>
          <w:ilvl w:val="0"/>
          <w:numId w:val="24"/>
        </w:numPr>
      </w:pPr>
      <w:r>
        <w:t xml:space="preserve">Les blocs </w:t>
      </w:r>
      <w:r>
        <w:rPr>
          <w:b/>
        </w:rPr>
        <w:t>Client, Produit</w:t>
      </w:r>
      <w:r>
        <w:t xml:space="preserve"> participants dans ce modèle conceptuel restent identiques à ceux précédemment </w:t>
      </w:r>
      <w:commentRangeStart w:id="5"/>
      <w:r>
        <w:t>spécifiés</w:t>
      </w:r>
      <w:commentRangeEnd w:id="5"/>
      <w:r w:rsidR="00BC08AD">
        <w:rPr>
          <w:rStyle w:val="CommentReference"/>
        </w:rPr>
        <w:commentReference w:id="5"/>
      </w:r>
      <w:r>
        <w:t>.</w:t>
      </w:r>
    </w:p>
    <w:p w14:paraId="7B37FC4A" w14:textId="53A93727" w:rsidR="00B63FC7" w:rsidRDefault="006730E3" w:rsidP="006730E3">
      <w:pPr>
        <w:pStyle w:val="ListParagraph"/>
        <w:jc w:val="center"/>
      </w:pPr>
      <w:r>
        <w:rPr>
          <w:noProof/>
          <w:lang w:eastAsia="fr-FR"/>
        </w:rPr>
        <w:lastRenderedPageBreak/>
        <w:drawing>
          <wp:inline distT="0" distB="0" distL="0" distR="0" wp14:anchorId="5A44567E" wp14:editId="53EC1506">
            <wp:extent cx="4478020" cy="7315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coupage.png"/>
                    <pic:cNvPicPr/>
                  </pic:nvPicPr>
                  <pic:blipFill>
                    <a:blip r:embed="rId15">
                      <a:extLst>
                        <a:ext uri="{28A0092B-C50C-407E-A947-70E740481C1C}">
                          <a14:useLocalDpi xmlns:a14="http://schemas.microsoft.com/office/drawing/2010/main" val="0"/>
                        </a:ext>
                      </a:extLst>
                    </a:blip>
                    <a:stretch>
                      <a:fillRect/>
                    </a:stretch>
                  </pic:blipFill>
                  <pic:spPr>
                    <a:xfrm>
                      <a:off x="0" y="0"/>
                      <a:ext cx="4478020" cy="7315200"/>
                    </a:xfrm>
                    <a:prstGeom prst="rect">
                      <a:avLst/>
                    </a:prstGeom>
                  </pic:spPr>
                </pic:pic>
              </a:graphicData>
            </a:graphic>
          </wp:inline>
        </w:drawing>
      </w:r>
      <w:r>
        <w:rPr>
          <w:noProof/>
          <w:lang w:eastAsia="fr-FR"/>
        </w:rPr>
        <w:lastRenderedPageBreak/>
        <w:drawing>
          <wp:inline distT="0" distB="0" distL="0" distR="0" wp14:anchorId="1DB5B421" wp14:editId="41324763">
            <wp:extent cx="5332730" cy="731520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coupage.png"/>
                    <pic:cNvPicPr/>
                  </pic:nvPicPr>
                  <pic:blipFill>
                    <a:blip r:embed="rId16">
                      <a:extLst>
                        <a:ext uri="{28A0092B-C50C-407E-A947-70E740481C1C}">
                          <a14:useLocalDpi xmlns:a14="http://schemas.microsoft.com/office/drawing/2010/main" val="0"/>
                        </a:ext>
                      </a:extLst>
                    </a:blip>
                    <a:stretch>
                      <a:fillRect/>
                    </a:stretch>
                  </pic:blipFill>
                  <pic:spPr>
                    <a:xfrm>
                      <a:off x="0" y="0"/>
                      <a:ext cx="5332730" cy="7315200"/>
                    </a:xfrm>
                    <a:prstGeom prst="rect">
                      <a:avLst/>
                    </a:prstGeom>
                  </pic:spPr>
                </pic:pic>
              </a:graphicData>
            </a:graphic>
          </wp:inline>
        </w:drawing>
      </w:r>
    </w:p>
    <w:p w14:paraId="2DD693CD" w14:textId="77777777" w:rsidR="00502667" w:rsidRPr="00610FBD" w:rsidRDefault="00DD14A9">
      <w:pPr>
        <w:pStyle w:val="Heading2"/>
      </w:pPr>
      <w:bookmarkStart w:id="6" w:name="_Toc402943042"/>
      <w:r w:rsidRPr="00610FBD">
        <w:lastRenderedPageBreak/>
        <w:t>Cycle de vie des objets metiers</w:t>
      </w:r>
      <w:bookmarkEnd w:id="6"/>
    </w:p>
    <w:p w14:paraId="1BF0EF20" w14:textId="77777777" w:rsidR="00C107D9" w:rsidRDefault="005C7A06">
      <w:r>
        <w:t xml:space="preserve">Nous nous concentrerons dans cette section sur le cycle de vie de l’OM </w:t>
      </w:r>
      <w:r>
        <w:rPr>
          <w:i/>
        </w:rPr>
        <w:t>Contact</w:t>
      </w:r>
      <w:r w:rsidR="00755646">
        <w:t>.</w:t>
      </w:r>
      <w:r w:rsidR="00C107D9">
        <w:t xml:space="preserve"> </w:t>
      </w:r>
      <w:r w:rsidR="00D37C91">
        <w:br/>
      </w:r>
      <w:r w:rsidR="00C107D9">
        <w:t xml:space="preserve">Cet objet s’initialise dans un premier temps avec un état initial </w:t>
      </w:r>
      <w:r w:rsidR="00C107D9">
        <w:rPr>
          <w:b/>
        </w:rPr>
        <w:t>Prévu</w:t>
      </w:r>
      <w:r w:rsidR="00B759E2">
        <w:t xml:space="preserve">. Ce n’est qu’après l’affectation à un Agent que l’état change à </w:t>
      </w:r>
      <w:r w:rsidR="00B759E2">
        <w:rPr>
          <w:b/>
        </w:rPr>
        <w:t>A</w:t>
      </w:r>
      <w:bookmarkStart w:id="7" w:name="_GoBack"/>
      <w:bookmarkEnd w:id="7"/>
      <w:r w:rsidR="00B759E2">
        <w:rPr>
          <w:b/>
        </w:rPr>
        <w:t xml:space="preserve">ffecté. </w:t>
      </w:r>
      <w:r w:rsidR="00B759E2">
        <w:t xml:space="preserve">Dans ce cas précis, on peut prendre un RDV pour basculer à l’état </w:t>
      </w:r>
      <w:r w:rsidR="00B759E2">
        <w:rPr>
          <w:b/>
        </w:rPr>
        <w:t>RDV Pris</w:t>
      </w:r>
      <w:r w:rsidR="00B759E2">
        <w:t xml:space="preserve">. Un état qui sera en attente de la préparation de l’agent pour transiter à l’état </w:t>
      </w:r>
      <w:r w:rsidR="00B759E2">
        <w:rPr>
          <w:b/>
        </w:rPr>
        <w:t xml:space="preserve">Préparé. </w:t>
      </w:r>
      <w:r w:rsidR="00B759E2">
        <w:t xml:space="preserve">Notons qu’à tout moment, les 3 derniers états (Affecté, RDV Pris et Préparé) peuvent basculer à l’état </w:t>
      </w:r>
      <w:r w:rsidR="003E5502">
        <w:t xml:space="preserve">final </w:t>
      </w:r>
      <w:r w:rsidR="003E5502">
        <w:rPr>
          <w:b/>
        </w:rPr>
        <w:t xml:space="preserve">Annulé, </w:t>
      </w:r>
      <w:r w:rsidR="003E5502">
        <w:t xml:space="preserve">marquant un RDV annulé avant sa réalisation. Enfin, un second état final est prévu pour l’OM, </w:t>
      </w:r>
      <w:r w:rsidR="003E5502">
        <w:rPr>
          <w:b/>
        </w:rPr>
        <w:t>Réalisé</w:t>
      </w:r>
      <w:r w:rsidR="003E5502">
        <w:t>, activé par la réalisation d’un RDV préparé.</w:t>
      </w:r>
    </w:p>
    <w:p w14:paraId="05125554" w14:textId="77777777" w:rsidR="003E5502" w:rsidRPr="003E5502" w:rsidRDefault="003E5502" w:rsidP="003E5502">
      <w:pPr>
        <w:jc w:val="center"/>
        <w:rPr>
          <w:i/>
        </w:rPr>
      </w:pPr>
      <w:r>
        <w:rPr>
          <w:i/>
          <w:noProof/>
          <w:lang w:eastAsia="fr-FR"/>
        </w:rPr>
        <w:drawing>
          <wp:inline distT="0" distB="0" distL="0" distR="0" wp14:anchorId="50A6D6A1" wp14:editId="2B84C79D">
            <wp:extent cx="5280660" cy="357200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me Etat Contact.png"/>
                    <pic:cNvPicPr/>
                  </pic:nvPicPr>
                  <pic:blipFill>
                    <a:blip r:embed="rId17">
                      <a:extLst>
                        <a:ext uri="{28A0092B-C50C-407E-A947-70E740481C1C}">
                          <a14:useLocalDpi xmlns:a14="http://schemas.microsoft.com/office/drawing/2010/main" val="0"/>
                        </a:ext>
                      </a:extLst>
                    </a:blip>
                    <a:stretch>
                      <a:fillRect/>
                    </a:stretch>
                  </pic:blipFill>
                  <pic:spPr>
                    <a:xfrm>
                      <a:off x="0" y="0"/>
                      <a:ext cx="5292310" cy="3579889"/>
                    </a:xfrm>
                    <a:prstGeom prst="rect">
                      <a:avLst/>
                    </a:prstGeom>
                  </pic:spPr>
                </pic:pic>
              </a:graphicData>
            </a:graphic>
          </wp:inline>
        </w:drawing>
      </w:r>
    </w:p>
    <w:p w14:paraId="2B601B8F" w14:textId="77777777" w:rsidR="00502667" w:rsidRPr="00610FBD" w:rsidRDefault="00DD14A9">
      <w:pPr>
        <w:pStyle w:val="Heading2"/>
      </w:pPr>
      <w:bookmarkStart w:id="8" w:name="_Toc402943043"/>
      <w:r w:rsidRPr="00610FBD">
        <w:t>Choix de l’environnement technique</w:t>
      </w:r>
      <w:bookmarkEnd w:id="8"/>
    </w:p>
    <w:p w14:paraId="210DFE97" w14:textId="77777777" w:rsidR="00E37D5D" w:rsidRPr="00D37C91" w:rsidRDefault="003E5502">
      <w:r>
        <w:t xml:space="preserve">Conformément aux plans de la MOA de l’entreprise, l’architecture technique globale mise en œuvre sera une architecture </w:t>
      </w:r>
      <w:proofErr w:type="spellStart"/>
      <w:r>
        <w:rPr>
          <w:b/>
        </w:rPr>
        <w:t>Client/Serveur</w:t>
      </w:r>
      <w:proofErr w:type="spellEnd"/>
      <w:r>
        <w:rPr>
          <w:b/>
        </w:rPr>
        <w:t xml:space="preserve"> n-tiers</w:t>
      </w:r>
      <w:r w:rsidR="00E62A2F">
        <w:rPr>
          <w:b/>
        </w:rPr>
        <w:t xml:space="preserve">. </w:t>
      </w:r>
      <w:r w:rsidR="00E62A2F">
        <w:t xml:space="preserve">Cette dernière bénéficiera des avantages du modèle </w:t>
      </w:r>
      <w:proofErr w:type="spellStart"/>
      <w:r w:rsidR="00E62A2F">
        <w:t>Client/Serveur</w:t>
      </w:r>
      <w:proofErr w:type="spellEnd"/>
      <w:r w:rsidR="00E62A2F">
        <w:t xml:space="preserve"> à savoir une centralisation globale des données</w:t>
      </w:r>
      <w:r w:rsidR="00E37D5D">
        <w:t xml:space="preserve"> </w:t>
      </w:r>
      <w:r w:rsidR="00E37D5D">
        <w:rPr>
          <w:b/>
        </w:rPr>
        <w:t>(La gestion des clients/produits reste sur le site central)</w:t>
      </w:r>
      <w:r w:rsidR="00E62A2F">
        <w:t>, simplifiant ainsi les contrôles de sécurité et les mises à jour.</w:t>
      </w:r>
      <w:r w:rsidR="00E37D5D">
        <w:t xml:space="preserve"> Les serveurs supportent</w:t>
      </w:r>
      <w:r w:rsidR="00D37C91">
        <w:t xml:space="preserve"> toute la charge de calcul, allégeant au maximum la charge des terminaux « Agent ». Ainsi, nous opterons pour une solution </w:t>
      </w:r>
      <w:r w:rsidR="00D37C91">
        <w:rPr>
          <w:b/>
        </w:rPr>
        <w:t xml:space="preserve">Web </w:t>
      </w:r>
      <w:r w:rsidR="00D37C91">
        <w:t xml:space="preserve">en adoptant des </w:t>
      </w:r>
      <w:r w:rsidR="00D37C91" w:rsidRPr="00D37C91">
        <w:rPr>
          <w:b/>
        </w:rPr>
        <w:t>clients légers</w:t>
      </w:r>
      <w:r w:rsidR="00D37C91">
        <w:t xml:space="preserve"> pour la couche présentation.</w:t>
      </w:r>
    </w:p>
    <w:p w14:paraId="30EC9ED4" w14:textId="77777777" w:rsidR="00502667" w:rsidRPr="00610FBD" w:rsidRDefault="00E37D5D" w:rsidP="00D37C91">
      <w:r>
        <w:t>De plus, l’aspect multi-tiers apporte davantage de flexibilité et de performance dans la mesure où la multiplicité des niveaux permettra une spécialisation plus accrue des serveurs.</w:t>
      </w:r>
    </w:p>
    <w:p w14:paraId="0095F8CC" w14:textId="77777777" w:rsidR="00502667" w:rsidRPr="00610FBD" w:rsidRDefault="00DD14A9">
      <w:pPr>
        <w:pStyle w:val="Heading1"/>
      </w:pPr>
      <w:bookmarkStart w:id="9" w:name="_Toc402943044"/>
      <w:r w:rsidRPr="00610FBD">
        <w:lastRenderedPageBreak/>
        <w:t>Conception fonctionnelle détaillée</w:t>
      </w:r>
      <w:bookmarkEnd w:id="9"/>
    </w:p>
    <w:p w14:paraId="14764C0E" w14:textId="77777777" w:rsidR="00D13AB4" w:rsidRDefault="00D13AB4" w:rsidP="00D13AB4">
      <w:pPr>
        <w:pStyle w:val="Heading2"/>
      </w:pPr>
      <w:r>
        <w:t xml:space="preserve">Diagrammes d’activité &amp; </w:t>
      </w:r>
      <w:commentRangeStart w:id="10"/>
      <w:r>
        <w:t>SMA</w:t>
      </w:r>
      <w:commentRangeEnd w:id="10"/>
      <w:r w:rsidR="00BC08AD">
        <w:rPr>
          <w:rStyle w:val="CommentReference"/>
          <w:rFonts w:asciiTheme="minorHAnsi" w:eastAsiaTheme="minorHAnsi" w:hAnsiTheme="minorHAnsi" w:cstheme="minorBidi"/>
          <w:caps w:val="0"/>
          <w:color w:val="595959" w:themeColor="text1" w:themeTint="A6"/>
          <w14:ligatures w14:val="none"/>
        </w:rPr>
        <w:commentReference w:id="10"/>
      </w:r>
      <w:r>
        <w:t> :</w:t>
      </w:r>
    </w:p>
    <w:p w14:paraId="1950736E" w14:textId="77777777" w:rsidR="00D13AB4" w:rsidRDefault="00D13AB4" w:rsidP="00D13AB4"/>
    <w:p w14:paraId="3E6906BC" w14:textId="77777777" w:rsidR="00D13AB4" w:rsidRDefault="00D13AB4" w:rsidP="00D13AB4"/>
    <w:p w14:paraId="5E342C3B" w14:textId="77777777" w:rsidR="00D13AB4" w:rsidRDefault="00D13AB4" w:rsidP="00D13AB4"/>
    <w:p w14:paraId="1291B1FF" w14:textId="77777777" w:rsidR="00D13AB4" w:rsidRDefault="00D13AB4" w:rsidP="00D13AB4"/>
    <w:p w14:paraId="7A663FF3" w14:textId="77777777" w:rsidR="00D13AB4" w:rsidRPr="007973A1" w:rsidRDefault="00D13AB4" w:rsidP="00D13AB4">
      <w:pPr>
        <w:pStyle w:val="Heading2"/>
        <w:rPr>
          <w:lang w:val="en-US"/>
        </w:rPr>
      </w:pPr>
      <w:r w:rsidRPr="007973A1">
        <w:rPr>
          <w:lang w:val="en-US"/>
        </w:rPr>
        <w:t xml:space="preserve">Spécification IHM centrée </w:t>
      </w:r>
      <w:commentRangeStart w:id="11"/>
      <w:r w:rsidRPr="007973A1">
        <w:rPr>
          <w:lang w:val="en-US"/>
        </w:rPr>
        <w:t>OM</w:t>
      </w:r>
      <w:commentRangeEnd w:id="11"/>
      <w:r w:rsidR="00BC08AD">
        <w:rPr>
          <w:rStyle w:val="CommentReference"/>
          <w:rFonts w:asciiTheme="minorHAnsi" w:eastAsiaTheme="minorHAnsi" w:hAnsiTheme="minorHAnsi" w:cstheme="minorBidi"/>
          <w:caps w:val="0"/>
          <w:color w:val="595959" w:themeColor="text1" w:themeTint="A6"/>
          <w14:ligatures w14:val="none"/>
        </w:rPr>
        <w:commentReference w:id="11"/>
      </w:r>
      <w:r w:rsidRPr="007973A1">
        <w:rPr>
          <w:lang w:val="en-US"/>
        </w:rPr>
        <w:t> :</w:t>
      </w:r>
    </w:p>
    <w:p w14:paraId="3FB055F2" w14:textId="77777777" w:rsidR="00D13AB4" w:rsidRPr="007973A1" w:rsidRDefault="00D13AB4" w:rsidP="00D13AB4">
      <w:pPr>
        <w:pStyle w:val="Heading3"/>
        <w:rPr>
          <w:lang w:val="en-US"/>
        </w:rPr>
      </w:pPr>
      <w:proofErr w:type="gramStart"/>
      <w:r w:rsidRPr="007973A1">
        <w:rPr>
          <w:lang w:val="en-US"/>
        </w:rPr>
        <w:t>EDF :</w:t>
      </w:r>
      <w:proofErr w:type="gramEnd"/>
    </w:p>
    <w:p w14:paraId="6ADE0ABD" w14:textId="77777777" w:rsidR="00D13AB4" w:rsidRPr="007973A1" w:rsidRDefault="00D13AB4" w:rsidP="00D13AB4">
      <w:pPr>
        <w:rPr>
          <w:lang w:val="en-US"/>
        </w:rPr>
      </w:pPr>
    </w:p>
    <w:p w14:paraId="634EEF17" w14:textId="77777777" w:rsidR="00D13AB4" w:rsidRDefault="00D13AB4" w:rsidP="00D13AB4">
      <w:pPr>
        <w:pStyle w:val="Heading3"/>
      </w:pPr>
      <w:r>
        <w:t>Description des Fenêtres :</w:t>
      </w:r>
    </w:p>
    <w:p w14:paraId="66373E10" w14:textId="77777777" w:rsidR="00D13AB4" w:rsidRDefault="00D13AB4" w:rsidP="00D13AB4"/>
    <w:p w14:paraId="7054DD8D" w14:textId="77777777" w:rsidR="00D13AB4" w:rsidRPr="00D13AB4" w:rsidRDefault="00D13AB4" w:rsidP="00D13AB4">
      <w:pPr>
        <w:pStyle w:val="Heading3"/>
      </w:pPr>
      <w:r>
        <w:t>SMA :</w:t>
      </w:r>
    </w:p>
    <w:p w14:paraId="02C46017" w14:textId="77777777" w:rsidR="00502667" w:rsidRDefault="00DD14A9">
      <w:pPr>
        <w:pStyle w:val="Heading1"/>
      </w:pPr>
      <w:bookmarkStart w:id="12" w:name="_Toc402943045"/>
      <w:r w:rsidRPr="00610FBD">
        <w:lastRenderedPageBreak/>
        <w:t>Conception applicative détaillée</w:t>
      </w:r>
      <w:bookmarkEnd w:id="12"/>
    </w:p>
    <w:p w14:paraId="42A6FB31" w14:textId="77777777" w:rsidR="00D13AB4" w:rsidRDefault="00D13AB4" w:rsidP="00D13AB4">
      <w:pPr>
        <w:pStyle w:val="Heading2"/>
      </w:pPr>
      <w:r>
        <w:t>Services et dynamique de l’architecture</w:t>
      </w:r>
    </w:p>
    <w:p w14:paraId="1AFF606C" w14:textId="77777777" w:rsidR="00D13AB4" w:rsidRDefault="00D13AB4" w:rsidP="00D13AB4"/>
    <w:p w14:paraId="5222BCA4" w14:textId="77777777" w:rsidR="00D13AB4" w:rsidRDefault="00D13AB4" w:rsidP="00D13AB4"/>
    <w:p w14:paraId="19ABBC44" w14:textId="77777777" w:rsidR="00D13AB4" w:rsidRDefault="00D13AB4" w:rsidP="00D13AB4"/>
    <w:p w14:paraId="6C624AA0" w14:textId="77777777" w:rsidR="00D13AB4" w:rsidRDefault="00D13AB4" w:rsidP="00D13AB4">
      <w:pPr>
        <w:pStyle w:val="Heading2"/>
      </w:pPr>
      <w:r>
        <w:t>Specification des services (IHM contact)</w:t>
      </w:r>
    </w:p>
    <w:p w14:paraId="11D5D8BC" w14:textId="77777777" w:rsidR="003E6F62" w:rsidRDefault="003E6F62" w:rsidP="003E6F62">
      <w:pPr>
        <w:pStyle w:val="Heading3"/>
      </w:pPr>
      <w:r>
        <w:t>Consulter Contacts de l’agence :</w:t>
      </w:r>
    </w:p>
    <w:tbl>
      <w:tblPr>
        <w:tblStyle w:val="PlainTable1"/>
        <w:tblW w:w="0" w:type="auto"/>
        <w:tblLook w:val="04A0" w:firstRow="1" w:lastRow="0" w:firstColumn="1" w:lastColumn="0" w:noHBand="0" w:noVBand="1"/>
      </w:tblPr>
      <w:tblGrid>
        <w:gridCol w:w="4603"/>
        <w:gridCol w:w="4603"/>
      </w:tblGrid>
      <w:tr w:rsidR="006A5D14" w14:paraId="1CAF8967" w14:textId="77777777" w:rsidTr="00A577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gridSpan w:val="2"/>
          </w:tcPr>
          <w:p w14:paraId="53E85A78" w14:textId="77777777" w:rsidR="006A5D14" w:rsidRDefault="006A5D14" w:rsidP="003E6F62">
            <w:r>
              <w:t xml:space="preserve">SM2 : </w:t>
            </w:r>
            <w:proofErr w:type="spellStart"/>
            <w:r>
              <w:t>GetListeContactsPrévus</w:t>
            </w:r>
            <w:proofErr w:type="spellEnd"/>
          </w:p>
          <w:p w14:paraId="13E393F3" w14:textId="77777777" w:rsidR="006A5D14" w:rsidRDefault="006A5D14" w:rsidP="003E6F62">
            <w:r>
              <w:t xml:space="preserve">SOM Liés : </w:t>
            </w:r>
            <w:proofErr w:type="spellStart"/>
            <w:r>
              <w:t>GetListeClients</w:t>
            </w:r>
            <w:proofErr w:type="spellEnd"/>
            <w:r>
              <w:t xml:space="preserve"> (SOM3), </w:t>
            </w:r>
            <w:proofErr w:type="spellStart"/>
            <w:r>
              <w:t>GetContactsPrévus</w:t>
            </w:r>
            <w:proofErr w:type="spellEnd"/>
            <w:r>
              <w:t xml:space="preserve"> (SOM4)</w:t>
            </w:r>
          </w:p>
        </w:tc>
      </w:tr>
      <w:tr w:rsidR="00A577D0" w14:paraId="48E007F1" w14:textId="77777777" w:rsidTr="002E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1536E9C5" w14:textId="77777777" w:rsidR="00A577D0" w:rsidRPr="004D7DCD" w:rsidRDefault="00A577D0" w:rsidP="003E6F62">
            <w:pPr>
              <w:rPr>
                <w:b w:val="0"/>
                <w:bCs w:val="0"/>
              </w:rPr>
            </w:pPr>
            <w:r w:rsidRPr="004D7DCD">
              <w:rPr>
                <w:u w:val="single"/>
              </w:rPr>
              <w:t>Entrée</w:t>
            </w:r>
            <w:r w:rsidRPr="004D7DCD">
              <w:rPr>
                <w:b w:val="0"/>
              </w:rPr>
              <w:t xml:space="preserve"> : </w:t>
            </w:r>
            <w:proofErr w:type="spellStart"/>
            <w:r w:rsidRPr="004D7DCD">
              <w:rPr>
                <w:b w:val="0"/>
              </w:rPr>
              <w:t>idAgence</w:t>
            </w:r>
            <w:proofErr w:type="spellEnd"/>
          </w:p>
        </w:tc>
        <w:tc>
          <w:tcPr>
            <w:tcW w:w="4603" w:type="dxa"/>
          </w:tcPr>
          <w:p w14:paraId="76B2EAA1" w14:textId="77777777" w:rsidR="00A577D0" w:rsidRDefault="00A577D0" w:rsidP="003E6F62">
            <w:pPr>
              <w:cnfStyle w:val="000000100000" w:firstRow="0" w:lastRow="0" w:firstColumn="0" w:lastColumn="0" w:oddVBand="0" w:evenVBand="0" w:oddHBand="1" w:evenHBand="0" w:firstRowFirstColumn="0" w:firstRowLastColumn="0" w:lastRowFirstColumn="0" w:lastRowLastColumn="0"/>
            </w:pPr>
            <w:r w:rsidRPr="004D7DCD">
              <w:rPr>
                <w:b/>
                <w:u w:val="single"/>
              </w:rPr>
              <w:t>Sortie</w:t>
            </w:r>
            <w:r>
              <w:t> : liste&lt;</w:t>
            </w:r>
            <w:proofErr w:type="spellStart"/>
            <w:r>
              <w:t>ContactPrévu</w:t>
            </w:r>
            <w:proofErr w:type="gramStart"/>
            <w:r>
              <w:t>,MotifContact,Client</w:t>
            </w:r>
            <w:proofErr w:type="spellEnd"/>
            <w:proofErr w:type="gramEnd"/>
            <w:r>
              <w:t>&gt;</w:t>
            </w:r>
          </w:p>
        </w:tc>
      </w:tr>
      <w:tr w:rsidR="00A577D0" w14:paraId="164F8BA0" w14:textId="77777777" w:rsidTr="00BD6C20">
        <w:tc>
          <w:tcPr>
            <w:cnfStyle w:val="001000000000" w:firstRow="0" w:lastRow="0" w:firstColumn="1" w:lastColumn="0" w:oddVBand="0" w:evenVBand="0" w:oddHBand="0" w:evenHBand="0" w:firstRowFirstColumn="0" w:firstRowLastColumn="0" w:lastRowFirstColumn="0" w:lastRowLastColumn="0"/>
            <w:tcW w:w="9206" w:type="dxa"/>
            <w:gridSpan w:val="2"/>
          </w:tcPr>
          <w:p w14:paraId="559D804A" w14:textId="77777777" w:rsidR="00515608" w:rsidRPr="004D7DCD" w:rsidRDefault="00A577D0" w:rsidP="003E6F62">
            <w:r w:rsidRPr="004D7DCD">
              <w:t xml:space="preserve">Ce service métier renvoie une liste de contacts liés à une agence, chaque contact est accompagné </w:t>
            </w:r>
            <w:r w:rsidR="00515608" w:rsidRPr="004D7DCD">
              <w:t>d’un motif ainsi que les clients concernés.</w:t>
            </w:r>
          </w:p>
        </w:tc>
      </w:tr>
      <w:tr w:rsidR="00515608" w14:paraId="64B7CA33" w14:textId="77777777" w:rsidTr="00BD6C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gridSpan w:val="2"/>
          </w:tcPr>
          <w:p w14:paraId="04AC2C74" w14:textId="77777777" w:rsidR="00515608" w:rsidRPr="004D7DCD" w:rsidRDefault="00515608" w:rsidP="003E6F62">
            <w:pPr>
              <w:rPr>
                <w:b w:val="0"/>
              </w:rPr>
            </w:pPr>
            <w:r w:rsidRPr="004D7DCD">
              <w:rPr>
                <w:u w:val="single"/>
              </w:rPr>
              <w:t>Procédure</w:t>
            </w:r>
            <w:r w:rsidRPr="004D7DCD">
              <w:rPr>
                <w:b w:val="0"/>
              </w:rPr>
              <w:t> :</w:t>
            </w:r>
          </w:p>
          <w:p w14:paraId="5C3221E0" w14:textId="77777777" w:rsidR="00515608" w:rsidRPr="004D7DCD" w:rsidRDefault="00A9725C" w:rsidP="00A9725C">
            <w:pPr>
              <w:pStyle w:val="ListParagraph"/>
              <w:numPr>
                <w:ilvl w:val="0"/>
                <w:numId w:val="24"/>
              </w:numPr>
              <w:rPr>
                <w:b w:val="0"/>
              </w:rPr>
            </w:pPr>
            <w:r w:rsidRPr="004D7DCD">
              <w:rPr>
                <w:b w:val="0"/>
              </w:rPr>
              <w:t>Lister les clients de l’agence (SOM3)</w:t>
            </w:r>
          </w:p>
          <w:p w14:paraId="0A4A7003" w14:textId="77777777" w:rsidR="00A9725C" w:rsidRPr="004D7DCD" w:rsidRDefault="00A9725C" w:rsidP="00A9725C">
            <w:pPr>
              <w:pStyle w:val="ListParagraph"/>
              <w:numPr>
                <w:ilvl w:val="0"/>
                <w:numId w:val="24"/>
              </w:numPr>
              <w:rPr>
                <w:b w:val="0"/>
              </w:rPr>
            </w:pPr>
            <w:r w:rsidRPr="004D7DCD">
              <w:rPr>
                <w:b w:val="0"/>
              </w:rPr>
              <w:t>Pour chaque client, lister ses contacts prévus en plus des motifs (SOM4)</w:t>
            </w:r>
          </w:p>
        </w:tc>
      </w:tr>
    </w:tbl>
    <w:p w14:paraId="79D4FFAF" w14:textId="77777777" w:rsidR="003E6F62" w:rsidRDefault="003E6F62" w:rsidP="003E6F62"/>
    <w:tbl>
      <w:tblPr>
        <w:tblStyle w:val="PlainTable1"/>
        <w:tblW w:w="0" w:type="auto"/>
        <w:tblLook w:val="04A0" w:firstRow="1" w:lastRow="0" w:firstColumn="1" w:lastColumn="0" w:noHBand="0" w:noVBand="1"/>
      </w:tblPr>
      <w:tblGrid>
        <w:gridCol w:w="4601"/>
        <w:gridCol w:w="4605"/>
      </w:tblGrid>
      <w:tr w:rsidR="00A9725C" w14:paraId="3EB40245" w14:textId="77777777" w:rsidTr="00A972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14:paraId="7B61D1C2" w14:textId="77777777" w:rsidR="00A9725C" w:rsidRDefault="00A9725C" w:rsidP="003E6F62">
            <w:r>
              <w:t xml:space="preserve">SOM3 : </w:t>
            </w:r>
            <w:proofErr w:type="spellStart"/>
            <w:r>
              <w:t>GetListeClient</w:t>
            </w:r>
            <w:proofErr w:type="spellEnd"/>
          </w:p>
        </w:tc>
        <w:tc>
          <w:tcPr>
            <w:tcW w:w="4608" w:type="dxa"/>
          </w:tcPr>
          <w:p w14:paraId="72B902F9" w14:textId="77777777" w:rsidR="00A9725C" w:rsidRDefault="00DF6A61" w:rsidP="003E6F62">
            <w:pPr>
              <w:cnfStyle w:val="100000000000" w:firstRow="1" w:lastRow="0" w:firstColumn="0" w:lastColumn="0" w:oddVBand="0" w:evenVBand="0" w:oddHBand="0" w:evenHBand="0" w:firstRowFirstColumn="0" w:firstRowLastColumn="0" w:lastRowFirstColumn="0" w:lastRowLastColumn="0"/>
            </w:pPr>
            <w:r>
              <w:t xml:space="preserve">SOM4 : </w:t>
            </w:r>
            <w:proofErr w:type="spellStart"/>
            <w:r>
              <w:t>GetContactsPrévus</w:t>
            </w:r>
            <w:proofErr w:type="spellEnd"/>
          </w:p>
        </w:tc>
      </w:tr>
      <w:tr w:rsidR="00A9725C" w14:paraId="23A2612F" w14:textId="77777777" w:rsidTr="00A97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14:paraId="1AC7D5A1" w14:textId="77777777" w:rsidR="00A9725C" w:rsidRPr="004D7DCD" w:rsidRDefault="00A9725C" w:rsidP="003E6F62">
            <w:pPr>
              <w:rPr>
                <w:b w:val="0"/>
              </w:rPr>
            </w:pPr>
            <w:r w:rsidRPr="004D7DCD">
              <w:rPr>
                <w:u w:val="single"/>
              </w:rPr>
              <w:t>Bloc</w:t>
            </w:r>
            <w:r w:rsidRPr="004D7DCD">
              <w:rPr>
                <w:b w:val="0"/>
              </w:rPr>
              <w:t> : Client</w:t>
            </w:r>
          </w:p>
          <w:p w14:paraId="7F5B3CAE" w14:textId="77777777" w:rsidR="00A9725C" w:rsidRPr="004D7DCD" w:rsidRDefault="00A9725C" w:rsidP="003E6F62">
            <w:pPr>
              <w:rPr>
                <w:b w:val="0"/>
              </w:rPr>
            </w:pPr>
            <w:r w:rsidRPr="004D7DCD">
              <w:rPr>
                <w:u w:val="single"/>
              </w:rPr>
              <w:t>Entités</w:t>
            </w:r>
            <w:r w:rsidRPr="004D7DCD">
              <w:rPr>
                <w:b w:val="0"/>
              </w:rPr>
              <w:t> : Client</w:t>
            </w:r>
          </w:p>
        </w:tc>
        <w:tc>
          <w:tcPr>
            <w:tcW w:w="4608" w:type="dxa"/>
          </w:tcPr>
          <w:p w14:paraId="6A33CC14" w14:textId="77777777" w:rsidR="00A9725C" w:rsidRPr="004D7DCD" w:rsidRDefault="00DF6A61" w:rsidP="003E6F62">
            <w:pPr>
              <w:cnfStyle w:val="000000100000" w:firstRow="0" w:lastRow="0" w:firstColumn="0" w:lastColumn="0" w:oddVBand="0" w:evenVBand="0" w:oddHBand="1" w:evenHBand="0" w:firstRowFirstColumn="0" w:firstRowLastColumn="0" w:lastRowFirstColumn="0" w:lastRowLastColumn="0"/>
            </w:pPr>
            <w:r w:rsidRPr="004D7DCD">
              <w:rPr>
                <w:b/>
                <w:u w:val="single"/>
              </w:rPr>
              <w:t>Bloc</w:t>
            </w:r>
            <w:r w:rsidRPr="004D7DCD">
              <w:t> : Contact</w:t>
            </w:r>
          </w:p>
          <w:p w14:paraId="6029189E" w14:textId="77777777" w:rsidR="00DF6A61" w:rsidRPr="004D7DCD" w:rsidRDefault="00DF6A61" w:rsidP="003E6F62">
            <w:pPr>
              <w:cnfStyle w:val="000000100000" w:firstRow="0" w:lastRow="0" w:firstColumn="0" w:lastColumn="0" w:oddVBand="0" w:evenVBand="0" w:oddHBand="1" w:evenHBand="0" w:firstRowFirstColumn="0" w:firstRowLastColumn="0" w:lastRowFirstColumn="0" w:lastRowLastColumn="0"/>
            </w:pPr>
            <w:r w:rsidRPr="004D7DCD">
              <w:rPr>
                <w:b/>
                <w:u w:val="single"/>
              </w:rPr>
              <w:t>Entités</w:t>
            </w:r>
            <w:r w:rsidRPr="004D7DCD">
              <w:t xml:space="preserve"> : </w:t>
            </w:r>
            <w:proofErr w:type="spellStart"/>
            <w:r w:rsidRPr="004D7DCD">
              <w:t>ContactPrévu</w:t>
            </w:r>
            <w:proofErr w:type="spellEnd"/>
            <w:r w:rsidRPr="004D7DCD">
              <w:t xml:space="preserve"> || </w:t>
            </w:r>
            <w:proofErr w:type="spellStart"/>
            <w:r w:rsidRPr="004D7DCD">
              <w:t>MotifContact</w:t>
            </w:r>
            <w:proofErr w:type="spellEnd"/>
          </w:p>
        </w:tc>
      </w:tr>
      <w:tr w:rsidR="00DF6A61" w14:paraId="1B110BA6" w14:textId="77777777" w:rsidTr="00A9725C">
        <w:tc>
          <w:tcPr>
            <w:cnfStyle w:val="001000000000" w:firstRow="0" w:lastRow="0" w:firstColumn="1" w:lastColumn="0" w:oddVBand="0" w:evenVBand="0" w:oddHBand="0" w:evenHBand="0" w:firstRowFirstColumn="0" w:firstRowLastColumn="0" w:lastRowFirstColumn="0" w:lastRowLastColumn="0"/>
            <w:tcW w:w="4608" w:type="dxa"/>
          </w:tcPr>
          <w:p w14:paraId="2776FE40" w14:textId="77777777" w:rsidR="00DF6A61" w:rsidRPr="004D7DCD" w:rsidRDefault="00DF6A61" w:rsidP="003E6F62">
            <w:pPr>
              <w:rPr>
                <w:b w:val="0"/>
              </w:rPr>
            </w:pPr>
            <w:r w:rsidRPr="004D7DCD">
              <w:rPr>
                <w:u w:val="single"/>
              </w:rPr>
              <w:t>Entrée</w:t>
            </w:r>
            <w:r w:rsidRPr="004D7DCD">
              <w:rPr>
                <w:b w:val="0"/>
              </w:rPr>
              <w:t xml:space="preserve"> : </w:t>
            </w:r>
            <w:proofErr w:type="spellStart"/>
            <w:r w:rsidRPr="004D7DCD">
              <w:rPr>
                <w:b w:val="0"/>
              </w:rPr>
              <w:t>idAgence</w:t>
            </w:r>
            <w:proofErr w:type="spellEnd"/>
            <w:r w:rsidRPr="004D7DCD">
              <w:rPr>
                <w:b w:val="0"/>
              </w:rPr>
              <w:t xml:space="preserve"> | </w:t>
            </w:r>
            <w:r w:rsidRPr="00371064">
              <w:rPr>
                <w:u w:val="single"/>
              </w:rPr>
              <w:t>Sortie</w:t>
            </w:r>
            <w:r w:rsidRPr="004D7DCD">
              <w:rPr>
                <w:b w:val="0"/>
              </w:rPr>
              <w:t> : liste&lt;Client&gt;</w:t>
            </w:r>
          </w:p>
        </w:tc>
        <w:tc>
          <w:tcPr>
            <w:tcW w:w="4608" w:type="dxa"/>
          </w:tcPr>
          <w:p w14:paraId="1B049D3E" w14:textId="77777777" w:rsidR="00DF6A61" w:rsidRPr="004D7DCD" w:rsidRDefault="00DF6A61" w:rsidP="003E6F62">
            <w:pPr>
              <w:cnfStyle w:val="000000000000" w:firstRow="0" w:lastRow="0" w:firstColumn="0" w:lastColumn="0" w:oddVBand="0" w:evenVBand="0" w:oddHBand="0" w:evenHBand="0" w:firstRowFirstColumn="0" w:firstRowLastColumn="0" w:lastRowFirstColumn="0" w:lastRowLastColumn="0"/>
            </w:pPr>
            <w:r w:rsidRPr="004D7DCD">
              <w:rPr>
                <w:b/>
                <w:u w:val="single"/>
              </w:rPr>
              <w:t>Entrée</w:t>
            </w:r>
            <w:r w:rsidRPr="004D7DCD">
              <w:t xml:space="preserve"> : </w:t>
            </w:r>
            <w:proofErr w:type="spellStart"/>
            <w:r w:rsidRPr="004D7DCD">
              <w:t>IdClient</w:t>
            </w:r>
            <w:proofErr w:type="spellEnd"/>
            <w:r w:rsidRPr="004D7DCD">
              <w:t xml:space="preserve"> | </w:t>
            </w:r>
            <w:r w:rsidRPr="00371064">
              <w:rPr>
                <w:b/>
                <w:u w:val="single"/>
              </w:rPr>
              <w:t>Sortie</w:t>
            </w:r>
            <w:r w:rsidRPr="004D7DCD">
              <w:t> : liste&lt;</w:t>
            </w:r>
            <w:proofErr w:type="spellStart"/>
            <w:r w:rsidRPr="004D7DCD">
              <w:t>ContactPrévu</w:t>
            </w:r>
            <w:proofErr w:type="gramStart"/>
            <w:r w:rsidRPr="004D7DCD">
              <w:t>,MotifContact</w:t>
            </w:r>
            <w:proofErr w:type="spellEnd"/>
            <w:proofErr w:type="gramEnd"/>
            <w:r w:rsidRPr="004D7DCD">
              <w:t>&gt;</w:t>
            </w:r>
          </w:p>
        </w:tc>
      </w:tr>
      <w:tr w:rsidR="00DF6A61" w14:paraId="3C75CB3F" w14:textId="77777777" w:rsidTr="00A97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14:paraId="77F894A7" w14:textId="77777777" w:rsidR="00DF6A61" w:rsidRPr="004D7DCD" w:rsidRDefault="00DF6A61" w:rsidP="003E6F62">
            <w:pPr>
              <w:rPr>
                <w:b w:val="0"/>
              </w:rPr>
            </w:pPr>
            <w:r w:rsidRPr="004D7DCD">
              <w:rPr>
                <w:b w:val="0"/>
              </w:rPr>
              <w:t>Renvoyer la liste de clients gérés par l’agence</w:t>
            </w:r>
          </w:p>
        </w:tc>
        <w:tc>
          <w:tcPr>
            <w:tcW w:w="4608" w:type="dxa"/>
          </w:tcPr>
          <w:p w14:paraId="166BB119" w14:textId="77777777" w:rsidR="00DF6A61" w:rsidRPr="004D7DCD" w:rsidRDefault="004D7DCD" w:rsidP="003E6F62">
            <w:pPr>
              <w:cnfStyle w:val="000000100000" w:firstRow="0" w:lastRow="0" w:firstColumn="0" w:lastColumn="0" w:oddVBand="0" w:evenVBand="0" w:oddHBand="1" w:evenHBand="0" w:firstRowFirstColumn="0" w:firstRowLastColumn="0" w:lastRowFirstColumn="0" w:lastRowLastColumn="0"/>
            </w:pPr>
            <w:r w:rsidRPr="004D7DCD">
              <w:t>Renvoyer la liste des contacts prévus liés à un client particulier</w:t>
            </w:r>
          </w:p>
        </w:tc>
      </w:tr>
    </w:tbl>
    <w:p w14:paraId="0E030E73" w14:textId="77777777" w:rsidR="00A9725C" w:rsidRDefault="00A9725C" w:rsidP="003E6F62"/>
    <w:p w14:paraId="264E0E19" w14:textId="77777777" w:rsidR="003E6F62" w:rsidRDefault="003E6F62" w:rsidP="003E6F62">
      <w:pPr>
        <w:pStyle w:val="Heading3"/>
      </w:pPr>
      <w:r>
        <w:t xml:space="preserve">Affecter Agent à </w:t>
      </w:r>
      <w:commentRangeStart w:id="13"/>
      <w:r>
        <w:t>Contact</w:t>
      </w:r>
      <w:commentRangeEnd w:id="13"/>
      <w:r w:rsidR="00BC08AD">
        <w:rPr>
          <w:rStyle w:val="CommentReference"/>
          <w:rFonts w:asciiTheme="minorHAnsi" w:eastAsiaTheme="minorHAnsi" w:hAnsiTheme="minorHAnsi" w:cstheme="minorBidi"/>
          <w:b w:val="0"/>
          <w:bCs w:val="0"/>
          <w:color w:val="595959" w:themeColor="text1" w:themeTint="A6"/>
          <w14:ligatures w14:val="none"/>
        </w:rPr>
        <w:commentReference w:id="13"/>
      </w:r>
      <w:r>
        <w:t> :</w:t>
      </w:r>
    </w:p>
    <w:tbl>
      <w:tblPr>
        <w:tblStyle w:val="PlainTable1"/>
        <w:tblW w:w="0" w:type="auto"/>
        <w:tblLook w:val="04A0" w:firstRow="1" w:lastRow="0" w:firstColumn="1" w:lastColumn="0" w:noHBand="0" w:noVBand="1"/>
      </w:tblPr>
      <w:tblGrid>
        <w:gridCol w:w="4603"/>
        <w:gridCol w:w="4603"/>
      </w:tblGrid>
      <w:tr w:rsidR="004D7DCD" w14:paraId="07EB7903" w14:textId="77777777" w:rsidTr="007633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gridSpan w:val="2"/>
          </w:tcPr>
          <w:p w14:paraId="2A2FA927" w14:textId="77777777" w:rsidR="004D7DCD" w:rsidRDefault="007973A1" w:rsidP="007633A9">
            <w:r>
              <w:t xml:space="preserve">SM5 : </w:t>
            </w:r>
            <w:proofErr w:type="spellStart"/>
            <w:r>
              <w:t>AffecterAgent</w:t>
            </w:r>
            <w:proofErr w:type="spellEnd"/>
          </w:p>
          <w:p w14:paraId="1B7F9107" w14:textId="1945785F" w:rsidR="007973A1" w:rsidRDefault="007973A1" w:rsidP="007633A9">
            <w:r>
              <w:t xml:space="preserve">SOM Liés : </w:t>
            </w:r>
            <w:proofErr w:type="spellStart"/>
            <w:r>
              <w:t>AffecterAgent</w:t>
            </w:r>
            <w:proofErr w:type="spellEnd"/>
            <w:r>
              <w:t xml:space="preserve"> (SOM7), </w:t>
            </w:r>
            <w:proofErr w:type="spellStart"/>
            <w:r>
              <w:t>MAJinfosAgent</w:t>
            </w:r>
            <w:proofErr w:type="spellEnd"/>
            <w:r>
              <w:t xml:space="preserve"> (SOM8)</w:t>
            </w:r>
          </w:p>
        </w:tc>
      </w:tr>
      <w:tr w:rsidR="004D7DCD" w14:paraId="11C36538" w14:textId="77777777" w:rsidTr="00763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6F8E15CB" w14:textId="19279015" w:rsidR="004D7DCD" w:rsidRPr="004D7DCD" w:rsidRDefault="004D7DCD" w:rsidP="007633A9">
            <w:pPr>
              <w:rPr>
                <w:b w:val="0"/>
                <w:bCs w:val="0"/>
              </w:rPr>
            </w:pPr>
            <w:r w:rsidRPr="004D7DCD">
              <w:rPr>
                <w:u w:val="single"/>
              </w:rPr>
              <w:t>Entrée</w:t>
            </w:r>
            <w:r w:rsidRPr="004D7DCD">
              <w:rPr>
                <w:b w:val="0"/>
              </w:rPr>
              <w:t xml:space="preserve"> : </w:t>
            </w:r>
            <w:proofErr w:type="spellStart"/>
            <w:r w:rsidRPr="004D7DCD">
              <w:rPr>
                <w:b w:val="0"/>
              </w:rPr>
              <w:t>idAgence</w:t>
            </w:r>
            <w:proofErr w:type="spellEnd"/>
            <w:r w:rsidR="007973A1">
              <w:rPr>
                <w:b w:val="0"/>
              </w:rPr>
              <w:t xml:space="preserve">, </w:t>
            </w:r>
            <w:proofErr w:type="spellStart"/>
            <w:r w:rsidR="007973A1">
              <w:rPr>
                <w:b w:val="0"/>
              </w:rPr>
              <w:t>idContact</w:t>
            </w:r>
            <w:proofErr w:type="spellEnd"/>
          </w:p>
        </w:tc>
        <w:tc>
          <w:tcPr>
            <w:tcW w:w="4603" w:type="dxa"/>
          </w:tcPr>
          <w:p w14:paraId="38E7054E" w14:textId="64ECE01F" w:rsidR="004D7DCD" w:rsidRDefault="004D7DCD" w:rsidP="007973A1">
            <w:pPr>
              <w:cnfStyle w:val="000000100000" w:firstRow="0" w:lastRow="0" w:firstColumn="0" w:lastColumn="0" w:oddVBand="0" w:evenVBand="0" w:oddHBand="1" w:evenHBand="0" w:firstRowFirstColumn="0" w:firstRowLastColumn="0" w:lastRowFirstColumn="0" w:lastRowLastColumn="0"/>
            </w:pPr>
            <w:r w:rsidRPr="004D7DCD">
              <w:rPr>
                <w:b/>
                <w:u w:val="single"/>
              </w:rPr>
              <w:t>Sortie</w:t>
            </w:r>
            <w:r>
              <w:t xml:space="preserve"> : </w:t>
            </w:r>
            <w:proofErr w:type="spellStart"/>
            <w:r w:rsidR="007973A1">
              <w:t>Bool</w:t>
            </w:r>
            <w:proofErr w:type="spellEnd"/>
          </w:p>
        </w:tc>
      </w:tr>
      <w:tr w:rsidR="004D7DCD" w14:paraId="22F5C98F" w14:textId="77777777" w:rsidTr="007633A9">
        <w:tc>
          <w:tcPr>
            <w:cnfStyle w:val="001000000000" w:firstRow="0" w:lastRow="0" w:firstColumn="1" w:lastColumn="0" w:oddVBand="0" w:evenVBand="0" w:oddHBand="0" w:evenHBand="0" w:firstRowFirstColumn="0" w:firstRowLastColumn="0" w:lastRowFirstColumn="0" w:lastRowLastColumn="0"/>
            <w:tcW w:w="9206" w:type="dxa"/>
            <w:gridSpan w:val="2"/>
          </w:tcPr>
          <w:p w14:paraId="100ECDB1" w14:textId="29D595EE" w:rsidR="004D7DCD" w:rsidRPr="004D7DCD" w:rsidRDefault="007973A1" w:rsidP="007633A9">
            <w:r>
              <w:t>Ce service métier se charge de l’affectation d’un contact à un agent.</w:t>
            </w:r>
          </w:p>
        </w:tc>
      </w:tr>
      <w:tr w:rsidR="004D7DCD" w14:paraId="66D194E1" w14:textId="77777777" w:rsidTr="00763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gridSpan w:val="2"/>
          </w:tcPr>
          <w:p w14:paraId="59F5D8E6" w14:textId="75E8F968" w:rsidR="004D7DCD" w:rsidRDefault="007973A1" w:rsidP="007973A1">
            <w:pPr>
              <w:rPr>
                <w:b w:val="0"/>
              </w:rPr>
            </w:pPr>
            <w:r>
              <w:rPr>
                <w:u w:val="single"/>
              </w:rPr>
              <w:t>Procédure</w:t>
            </w:r>
            <w:r>
              <w:rPr>
                <w:b w:val="0"/>
              </w:rPr>
              <w:t> :</w:t>
            </w:r>
          </w:p>
          <w:p w14:paraId="5D71E848" w14:textId="77777777" w:rsidR="007973A1" w:rsidRPr="00162BAE" w:rsidRDefault="007973A1" w:rsidP="007973A1">
            <w:pPr>
              <w:pStyle w:val="ListParagraph"/>
              <w:numPr>
                <w:ilvl w:val="0"/>
                <w:numId w:val="24"/>
              </w:numPr>
            </w:pPr>
            <w:r>
              <w:rPr>
                <w:b w:val="0"/>
              </w:rPr>
              <w:t>Affecter le client à l’agent concerné, création de la relation Affecter (</w:t>
            </w:r>
            <w:r w:rsidR="00162BAE">
              <w:rPr>
                <w:b w:val="0"/>
              </w:rPr>
              <w:t>SOM7)</w:t>
            </w:r>
          </w:p>
          <w:p w14:paraId="4A4226A6" w14:textId="54EF772A" w:rsidR="00162BAE" w:rsidRPr="007973A1" w:rsidRDefault="00162BAE" w:rsidP="007973A1">
            <w:pPr>
              <w:pStyle w:val="ListParagraph"/>
              <w:numPr>
                <w:ilvl w:val="0"/>
                <w:numId w:val="24"/>
              </w:numPr>
            </w:pPr>
            <w:r>
              <w:rPr>
                <w:b w:val="0"/>
              </w:rPr>
              <w:t>Mettre à jour les informations de l’agent (SOM8)</w:t>
            </w:r>
          </w:p>
        </w:tc>
      </w:tr>
    </w:tbl>
    <w:p w14:paraId="11496F22" w14:textId="77777777" w:rsidR="004D7DCD" w:rsidRDefault="004D7DCD" w:rsidP="004D7DCD"/>
    <w:tbl>
      <w:tblPr>
        <w:tblStyle w:val="PlainTable1"/>
        <w:tblW w:w="0" w:type="auto"/>
        <w:tblLook w:val="04A0" w:firstRow="1" w:lastRow="0" w:firstColumn="1" w:lastColumn="0" w:noHBand="0" w:noVBand="1"/>
      </w:tblPr>
      <w:tblGrid>
        <w:gridCol w:w="4603"/>
        <w:gridCol w:w="4603"/>
      </w:tblGrid>
      <w:tr w:rsidR="004D7DCD" w14:paraId="551A5CA2" w14:textId="77777777" w:rsidTr="007633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14:paraId="49391456" w14:textId="0C7170C3" w:rsidR="004D7DCD" w:rsidRDefault="00162BAE" w:rsidP="007633A9">
            <w:r>
              <w:t xml:space="preserve">SOM7 : </w:t>
            </w:r>
            <w:proofErr w:type="spellStart"/>
            <w:r>
              <w:t>AffecterAgent</w:t>
            </w:r>
            <w:proofErr w:type="spellEnd"/>
          </w:p>
        </w:tc>
        <w:tc>
          <w:tcPr>
            <w:tcW w:w="4608" w:type="dxa"/>
          </w:tcPr>
          <w:p w14:paraId="2DCE0ECB" w14:textId="3218E57E" w:rsidR="004D7DCD" w:rsidRDefault="00162BAE" w:rsidP="007633A9">
            <w:pPr>
              <w:cnfStyle w:val="100000000000" w:firstRow="1" w:lastRow="0" w:firstColumn="0" w:lastColumn="0" w:oddVBand="0" w:evenVBand="0" w:oddHBand="0" w:evenHBand="0" w:firstRowFirstColumn="0" w:firstRowLastColumn="0" w:lastRowFirstColumn="0" w:lastRowLastColumn="0"/>
            </w:pPr>
            <w:r>
              <w:t xml:space="preserve">SOM8 : </w:t>
            </w:r>
            <w:proofErr w:type="spellStart"/>
            <w:r>
              <w:t>MAJinfosAgent</w:t>
            </w:r>
            <w:proofErr w:type="spellEnd"/>
          </w:p>
        </w:tc>
      </w:tr>
      <w:tr w:rsidR="004D7DCD" w14:paraId="3BD6F974" w14:textId="77777777" w:rsidTr="00763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14:paraId="6F60995A" w14:textId="3D7A2FAA" w:rsidR="004D7DCD" w:rsidRPr="004D7DCD" w:rsidRDefault="004D7DCD" w:rsidP="007633A9">
            <w:pPr>
              <w:rPr>
                <w:b w:val="0"/>
              </w:rPr>
            </w:pPr>
            <w:r w:rsidRPr="004D7DCD">
              <w:rPr>
                <w:u w:val="single"/>
              </w:rPr>
              <w:lastRenderedPageBreak/>
              <w:t>Bloc</w:t>
            </w:r>
            <w:r w:rsidRPr="004D7DCD">
              <w:rPr>
                <w:b w:val="0"/>
              </w:rPr>
              <w:t xml:space="preserve"> : </w:t>
            </w:r>
            <w:r w:rsidR="00162BAE">
              <w:rPr>
                <w:b w:val="0"/>
              </w:rPr>
              <w:t>Contact</w:t>
            </w:r>
          </w:p>
          <w:p w14:paraId="67E7FE1D" w14:textId="31DBC8F6" w:rsidR="004D7DCD" w:rsidRPr="004D7DCD" w:rsidRDefault="004D7DCD" w:rsidP="00162BAE">
            <w:pPr>
              <w:rPr>
                <w:b w:val="0"/>
              </w:rPr>
            </w:pPr>
            <w:r w:rsidRPr="004D7DCD">
              <w:rPr>
                <w:u w:val="single"/>
              </w:rPr>
              <w:t>Entités</w:t>
            </w:r>
            <w:r w:rsidRPr="004D7DCD">
              <w:rPr>
                <w:b w:val="0"/>
              </w:rPr>
              <w:t xml:space="preserve"> : </w:t>
            </w:r>
            <w:r w:rsidR="00162BAE">
              <w:rPr>
                <w:b w:val="0"/>
              </w:rPr>
              <w:t>Contact</w:t>
            </w:r>
          </w:p>
        </w:tc>
        <w:tc>
          <w:tcPr>
            <w:tcW w:w="4608" w:type="dxa"/>
          </w:tcPr>
          <w:p w14:paraId="4A0C9871" w14:textId="250339FC" w:rsidR="004D7DCD" w:rsidRPr="004D7DCD" w:rsidRDefault="004D7DCD" w:rsidP="007633A9">
            <w:pPr>
              <w:cnfStyle w:val="000000100000" w:firstRow="0" w:lastRow="0" w:firstColumn="0" w:lastColumn="0" w:oddVBand="0" w:evenVBand="0" w:oddHBand="1" w:evenHBand="0" w:firstRowFirstColumn="0" w:firstRowLastColumn="0" w:lastRowFirstColumn="0" w:lastRowLastColumn="0"/>
            </w:pPr>
            <w:r w:rsidRPr="004D7DCD">
              <w:rPr>
                <w:b/>
                <w:u w:val="single"/>
              </w:rPr>
              <w:t>Bloc</w:t>
            </w:r>
            <w:r w:rsidRPr="004D7DCD">
              <w:t xml:space="preserve"> : </w:t>
            </w:r>
            <w:r w:rsidR="000B413C">
              <w:t>Structure</w:t>
            </w:r>
          </w:p>
          <w:p w14:paraId="60411532" w14:textId="0CC86184" w:rsidR="004D7DCD" w:rsidRPr="004D7DCD" w:rsidRDefault="004D7DCD" w:rsidP="00371064">
            <w:pPr>
              <w:cnfStyle w:val="000000100000" w:firstRow="0" w:lastRow="0" w:firstColumn="0" w:lastColumn="0" w:oddVBand="0" w:evenVBand="0" w:oddHBand="1" w:evenHBand="0" w:firstRowFirstColumn="0" w:firstRowLastColumn="0" w:lastRowFirstColumn="0" w:lastRowLastColumn="0"/>
            </w:pPr>
            <w:r w:rsidRPr="004D7DCD">
              <w:rPr>
                <w:b/>
                <w:u w:val="single"/>
              </w:rPr>
              <w:t>Entités</w:t>
            </w:r>
            <w:r w:rsidRPr="004D7DCD">
              <w:t xml:space="preserve"> : </w:t>
            </w:r>
            <w:r w:rsidR="00371064">
              <w:t>Poste Fonctionnel</w:t>
            </w:r>
          </w:p>
        </w:tc>
      </w:tr>
      <w:tr w:rsidR="004D7DCD" w14:paraId="4F85C1D6" w14:textId="77777777" w:rsidTr="007633A9">
        <w:tc>
          <w:tcPr>
            <w:cnfStyle w:val="001000000000" w:firstRow="0" w:lastRow="0" w:firstColumn="1" w:lastColumn="0" w:oddVBand="0" w:evenVBand="0" w:oddHBand="0" w:evenHBand="0" w:firstRowFirstColumn="0" w:firstRowLastColumn="0" w:lastRowFirstColumn="0" w:lastRowLastColumn="0"/>
            <w:tcW w:w="4608" w:type="dxa"/>
          </w:tcPr>
          <w:p w14:paraId="412CAC42" w14:textId="57DA3B50" w:rsidR="004D7DCD" w:rsidRPr="004D7DCD" w:rsidRDefault="004D7DCD" w:rsidP="00162BAE">
            <w:pPr>
              <w:rPr>
                <w:b w:val="0"/>
              </w:rPr>
            </w:pPr>
            <w:r w:rsidRPr="004D7DCD">
              <w:rPr>
                <w:u w:val="single"/>
              </w:rPr>
              <w:t>Entrée</w:t>
            </w:r>
            <w:r w:rsidRPr="004D7DCD">
              <w:rPr>
                <w:b w:val="0"/>
              </w:rPr>
              <w:t xml:space="preserve"> : </w:t>
            </w:r>
            <w:proofErr w:type="spellStart"/>
            <w:r w:rsidR="00162BAE">
              <w:rPr>
                <w:b w:val="0"/>
              </w:rPr>
              <w:t>idContact</w:t>
            </w:r>
            <w:proofErr w:type="spellEnd"/>
            <w:r w:rsidR="00162BAE">
              <w:rPr>
                <w:b w:val="0"/>
              </w:rPr>
              <w:t xml:space="preserve">, </w:t>
            </w:r>
            <w:proofErr w:type="spellStart"/>
            <w:r w:rsidR="00162BAE">
              <w:rPr>
                <w:b w:val="0"/>
              </w:rPr>
              <w:t>idAgent</w:t>
            </w:r>
            <w:proofErr w:type="spellEnd"/>
            <w:r w:rsidRPr="004D7DCD">
              <w:rPr>
                <w:b w:val="0"/>
              </w:rPr>
              <w:t xml:space="preserve"> | </w:t>
            </w:r>
            <w:r w:rsidRPr="00371064">
              <w:rPr>
                <w:u w:val="single"/>
              </w:rPr>
              <w:t>Sortie</w:t>
            </w:r>
            <w:r w:rsidRPr="004D7DCD">
              <w:rPr>
                <w:b w:val="0"/>
              </w:rPr>
              <w:t xml:space="preserve"> : </w:t>
            </w:r>
            <w:proofErr w:type="spellStart"/>
            <w:r w:rsidR="00162BAE">
              <w:rPr>
                <w:b w:val="0"/>
              </w:rPr>
              <w:t>Bool</w:t>
            </w:r>
            <w:proofErr w:type="spellEnd"/>
          </w:p>
        </w:tc>
        <w:tc>
          <w:tcPr>
            <w:tcW w:w="4608" w:type="dxa"/>
          </w:tcPr>
          <w:p w14:paraId="69D94700" w14:textId="549D8686" w:rsidR="004D7DCD" w:rsidRPr="004D7DCD" w:rsidRDefault="004D7DCD" w:rsidP="00371064">
            <w:pPr>
              <w:cnfStyle w:val="000000000000" w:firstRow="0" w:lastRow="0" w:firstColumn="0" w:lastColumn="0" w:oddVBand="0" w:evenVBand="0" w:oddHBand="0" w:evenHBand="0" w:firstRowFirstColumn="0" w:firstRowLastColumn="0" w:lastRowFirstColumn="0" w:lastRowLastColumn="0"/>
            </w:pPr>
            <w:r w:rsidRPr="004D7DCD">
              <w:rPr>
                <w:b/>
                <w:u w:val="single"/>
              </w:rPr>
              <w:t>Entrée</w:t>
            </w:r>
            <w:r w:rsidR="00371064">
              <w:t xml:space="preserve"> : </w:t>
            </w:r>
            <w:proofErr w:type="spellStart"/>
            <w:r w:rsidR="00371064">
              <w:t>IdAgent</w:t>
            </w:r>
            <w:proofErr w:type="spellEnd"/>
            <w:r w:rsidRPr="004D7DCD">
              <w:t xml:space="preserve"> | </w:t>
            </w:r>
            <w:r w:rsidRPr="00371064">
              <w:rPr>
                <w:b/>
                <w:u w:val="single"/>
              </w:rPr>
              <w:t>Sortie</w:t>
            </w:r>
            <w:r w:rsidRPr="004D7DCD">
              <w:t xml:space="preserve"> : </w:t>
            </w:r>
            <w:proofErr w:type="spellStart"/>
            <w:r w:rsidR="00371064">
              <w:t>Bool</w:t>
            </w:r>
            <w:proofErr w:type="spellEnd"/>
          </w:p>
        </w:tc>
      </w:tr>
      <w:tr w:rsidR="004D7DCD" w14:paraId="3A23AA45" w14:textId="77777777" w:rsidTr="00763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14:paraId="596A0BBA" w14:textId="24191C16" w:rsidR="004D7DCD" w:rsidRPr="004D7DCD" w:rsidRDefault="0035298C" w:rsidP="000B413C">
            <w:pPr>
              <w:rPr>
                <w:b w:val="0"/>
              </w:rPr>
            </w:pPr>
            <w:r>
              <w:rPr>
                <w:b w:val="0"/>
              </w:rPr>
              <w:t>Affecter le client à l’agent concerné</w:t>
            </w:r>
            <w:r w:rsidR="000B413C">
              <w:rPr>
                <w:b w:val="0"/>
              </w:rPr>
              <w:t xml:space="preserve"> en alimentant la relation « Affecter ». Un booléen de confirmation est renvoyé</w:t>
            </w:r>
            <w:r w:rsidR="00371064">
              <w:rPr>
                <w:b w:val="0"/>
              </w:rPr>
              <w:t>.</w:t>
            </w:r>
          </w:p>
        </w:tc>
        <w:tc>
          <w:tcPr>
            <w:tcW w:w="4608" w:type="dxa"/>
          </w:tcPr>
          <w:p w14:paraId="5450C85E" w14:textId="2B59349D" w:rsidR="004D7DCD" w:rsidRPr="004D7DCD" w:rsidRDefault="00371064" w:rsidP="007633A9">
            <w:pPr>
              <w:cnfStyle w:val="000000100000" w:firstRow="0" w:lastRow="0" w:firstColumn="0" w:lastColumn="0" w:oddVBand="0" w:evenVBand="0" w:oddHBand="1" w:evenHBand="0" w:firstRowFirstColumn="0" w:firstRowLastColumn="0" w:lastRowFirstColumn="0" w:lastRowLastColumn="0"/>
            </w:pPr>
            <w:r>
              <w:t>Mettre à jour les informations de l’agent concerné par l’affectation.</w:t>
            </w:r>
            <w:r>
              <w:rPr>
                <w:b/>
              </w:rPr>
              <w:t xml:space="preserve"> </w:t>
            </w:r>
            <w:r w:rsidRPr="00371064">
              <w:t>Un booléen de confirmation est renvoyé.</w:t>
            </w:r>
          </w:p>
        </w:tc>
      </w:tr>
    </w:tbl>
    <w:p w14:paraId="0547F708" w14:textId="77777777" w:rsidR="004D7DCD" w:rsidRPr="004D7DCD" w:rsidRDefault="004D7DCD" w:rsidP="004D7DCD"/>
    <w:p w14:paraId="34DC98D7" w14:textId="77777777" w:rsidR="00502667" w:rsidRDefault="00DD14A9">
      <w:pPr>
        <w:pStyle w:val="Heading1"/>
      </w:pPr>
      <w:bookmarkStart w:id="14" w:name="_Toc402943046"/>
      <w:r w:rsidRPr="00610FBD">
        <w:lastRenderedPageBreak/>
        <w:t>Architecture technique</w:t>
      </w:r>
      <w:bookmarkEnd w:id="14"/>
    </w:p>
    <w:p w14:paraId="0DE04D05" w14:textId="77777777" w:rsidR="00EC5232" w:rsidRPr="00EC5232" w:rsidRDefault="00EC5232" w:rsidP="00EC5232"/>
    <w:p w14:paraId="70F77548" w14:textId="77777777" w:rsidR="00502667" w:rsidRPr="00610FBD" w:rsidRDefault="00B1262D" w:rsidP="00B1262D">
      <w:pPr>
        <w:pStyle w:val="Heading1"/>
      </w:pPr>
      <w:bookmarkStart w:id="15" w:name="_Toc402943047"/>
      <w:r w:rsidRPr="00610FBD">
        <w:lastRenderedPageBreak/>
        <w:t>Contacts</w:t>
      </w:r>
      <w:bookmarkEnd w:id="15"/>
    </w:p>
    <w:tbl>
      <w:tblPr>
        <w:tblW w:w="5000" w:type="pct"/>
        <w:tblCellMar>
          <w:left w:w="0" w:type="dxa"/>
          <w:right w:w="0" w:type="dxa"/>
        </w:tblCellMar>
        <w:tblLook w:val="04A0" w:firstRow="1" w:lastRow="0" w:firstColumn="1" w:lastColumn="0" w:noHBand="0" w:noVBand="1"/>
        <w:tblDescription w:val="Contact information"/>
      </w:tblPr>
      <w:tblGrid>
        <w:gridCol w:w="3068"/>
        <w:gridCol w:w="6"/>
        <w:gridCol w:w="3068"/>
        <w:gridCol w:w="6"/>
        <w:gridCol w:w="3068"/>
      </w:tblGrid>
      <w:tr w:rsidR="00502667" w:rsidRPr="00610FBD" w14:paraId="614CC924" w14:textId="77777777">
        <w:tc>
          <w:tcPr>
            <w:tcW w:w="1659" w:type="pct"/>
            <w:tcBorders>
              <w:bottom w:val="single" w:sz="8" w:space="0" w:color="D9D9D9" w:themeColor="background1" w:themeShade="D9"/>
            </w:tcBorders>
            <w:shd w:val="clear" w:color="auto" w:fill="7E97AD" w:themeFill="accent1"/>
          </w:tcPr>
          <w:p w14:paraId="605B3B66" w14:textId="77777777" w:rsidR="00502667" w:rsidRPr="00610FBD" w:rsidRDefault="00B1262D" w:rsidP="00B1262D">
            <w:pPr>
              <w:pStyle w:val="TableReverseHeading"/>
            </w:pPr>
            <w:r w:rsidRPr="00610FBD">
              <w:t>Yassine Moreno</w:t>
            </w:r>
          </w:p>
          <w:p w14:paraId="270295CB" w14:textId="77777777" w:rsidR="00B1262D" w:rsidRPr="00610FBD" w:rsidRDefault="00B1262D" w:rsidP="00B1262D">
            <w:pPr>
              <w:pStyle w:val="TableReverseHeading"/>
            </w:pPr>
            <w:r w:rsidRPr="00610FBD">
              <w:t xml:space="preserve">Chef </w:t>
            </w:r>
            <w:r w:rsidRPr="00610FBD">
              <w:rPr>
                <w:color w:val="F2F2F2" w:themeColor="background1" w:themeShade="F2"/>
              </w:rPr>
              <w:t>de</w:t>
            </w:r>
            <w:r w:rsidRPr="00610FBD">
              <w:t xml:space="preserve"> projet</w:t>
            </w:r>
          </w:p>
        </w:tc>
        <w:tc>
          <w:tcPr>
            <w:tcW w:w="11" w:type="pct"/>
          </w:tcPr>
          <w:p w14:paraId="29394924" w14:textId="77777777" w:rsidR="00502667" w:rsidRPr="00610FBD" w:rsidRDefault="00502667" w:rsidP="00B1262D">
            <w:pPr>
              <w:pStyle w:val="TableReverseHeading"/>
              <w:ind w:left="0"/>
            </w:pPr>
          </w:p>
        </w:tc>
        <w:tc>
          <w:tcPr>
            <w:tcW w:w="1659" w:type="pct"/>
            <w:tcBorders>
              <w:bottom w:val="single" w:sz="8" w:space="0" w:color="D9D9D9" w:themeColor="background1" w:themeShade="D9"/>
            </w:tcBorders>
            <w:shd w:val="clear" w:color="auto" w:fill="7E97AD" w:themeFill="accent1"/>
          </w:tcPr>
          <w:p w14:paraId="15B7ACFE" w14:textId="77777777" w:rsidR="00502667" w:rsidRPr="00610FBD" w:rsidRDefault="00B1262D" w:rsidP="00B1262D">
            <w:pPr>
              <w:pStyle w:val="TableReverseHeading"/>
            </w:pPr>
            <w:r w:rsidRPr="00610FBD">
              <w:t>Meryem Benchakroun</w:t>
            </w:r>
            <w:r w:rsidR="008A6DF2" w:rsidRPr="00610FBD">
              <w:br/>
            </w:r>
            <w:r w:rsidRPr="00610FBD">
              <w:t>Reponsable Qualité</w:t>
            </w:r>
          </w:p>
        </w:tc>
        <w:tc>
          <w:tcPr>
            <w:tcW w:w="12" w:type="pct"/>
          </w:tcPr>
          <w:p w14:paraId="4274479E" w14:textId="77777777" w:rsidR="00502667" w:rsidRPr="00610FBD" w:rsidRDefault="00502667">
            <w:pPr>
              <w:pStyle w:val="TableReverseHeading"/>
            </w:pPr>
          </w:p>
        </w:tc>
        <w:tc>
          <w:tcPr>
            <w:tcW w:w="1659" w:type="pct"/>
            <w:tcBorders>
              <w:bottom w:val="single" w:sz="8" w:space="0" w:color="D9D9D9" w:themeColor="background1" w:themeShade="D9"/>
            </w:tcBorders>
            <w:shd w:val="clear" w:color="auto" w:fill="7E97AD" w:themeFill="accent1"/>
          </w:tcPr>
          <w:p w14:paraId="01EC4CD9" w14:textId="77777777" w:rsidR="00502667" w:rsidRPr="00610FBD" w:rsidRDefault="00B1262D" w:rsidP="00B1262D">
            <w:pPr>
              <w:pStyle w:val="TableReverseHeading"/>
            </w:pPr>
            <w:r w:rsidRPr="00610FBD">
              <w:t>Mehdi kitane</w:t>
            </w:r>
            <w:r w:rsidR="008A6DF2" w:rsidRPr="00610FBD">
              <w:br/>
            </w:r>
            <w:r w:rsidRPr="00610FBD">
              <w:t>Responsable conception</w:t>
            </w:r>
          </w:p>
        </w:tc>
      </w:tr>
      <w:tr w:rsidR="00502667" w:rsidRPr="00610FBD" w14:paraId="29AD633B" w14:textId="77777777">
        <w:tc>
          <w:tcPr>
            <w:tcW w:w="1659" w:type="pct"/>
          </w:tcPr>
          <w:p w14:paraId="59CD5FA4" w14:textId="77777777" w:rsidR="00502667" w:rsidRPr="00610FBD" w:rsidRDefault="008A6DF2">
            <w:pPr>
              <w:pStyle w:val="NoSpacing"/>
              <w:spacing w:before="0"/>
              <w:rPr>
                <w:lang w:val="fr-FR"/>
              </w:rPr>
            </w:pPr>
            <w:r w:rsidRPr="00610FBD">
              <w:rPr>
                <w:noProof/>
                <w:lang w:val="fr-FR" w:eastAsia="fr-FR"/>
              </w:rPr>
              <w:drawing>
                <wp:inline distT="0" distB="0" distL="0" distR="0" wp14:anchorId="1FEAA5CF" wp14:editId="07E7AC87">
                  <wp:extent cx="1920240" cy="1280160"/>
                  <wp:effectExtent l="0" t="0" r="3810" b="0"/>
                  <wp:docPr id="9" name="Picture 9"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ic:nvPicPr>
                        <pic:blipFill rotWithShape="1">
                          <a:blip r:embed="rId18" cstate="print">
                            <a:extLst>
                              <a:ext uri="{28A0092B-C50C-407E-A947-70E740481C1C}">
                                <a14:useLocalDpi xmlns:a14="http://schemas.microsoft.com/office/drawing/2010/main" val="0"/>
                              </a:ext>
                            </a:extLst>
                          </a:blip>
                          <a:srcRect l="7084" t="6763" r="28181" b="28502"/>
                          <a:stretch/>
                        </pic:blipFill>
                        <pic:spPr>
                          <a:xfrm>
                            <a:off x="0" y="0"/>
                            <a:ext cx="1920240" cy="1280160"/>
                          </a:xfrm>
                          <a:prstGeom prst="rect">
                            <a:avLst/>
                          </a:prstGeom>
                        </pic:spPr>
                      </pic:pic>
                    </a:graphicData>
                  </a:graphic>
                </wp:inline>
              </w:drawing>
            </w:r>
          </w:p>
        </w:tc>
        <w:tc>
          <w:tcPr>
            <w:tcW w:w="11" w:type="pct"/>
          </w:tcPr>
          <w:p w14:paraId="36DB0732" w14:textId="77777777" w:rsidR="00502667" w:rsidRPr="00610FBD" w:rsidRDefault="00502667">
            <w:pPr>
              <w:pStyle w:val="NoSpacing"/>
              <w:spacing w:before="0"/>
              <w:rPr>
                <w:lang w:val="fr-FR"/>
              </w:rPr>
            </w:pPr>
          </w:p>
        </w:tc>
        <w:tc>
          <w:tcPr>
            <w:tcW w:w="1659" w:type="pct"/>
          </w:tcPr>
          <w:p w14:paraId="0BAFE33B" w14:textId="77777777" w:rsidR="00502667" w:rsidRPr="00610FBD" w:rsidRDefault="008A6DF2">
            <w:pPr>
              <w:pStyle w:val="NoSpacing"/>
              <w:spacing w:before="0"/>
              <w:rPr>
                <w:lang w:val="fr-FR"/>
              </w:rPr>
            </w:pPr>
            <w:r w:rsidRPr="00610FBD">
              <w:rPr>
                <w:noProof/>
                <w:lang w:val="fr-FR" w:eastAsia="fr-FR"/>
              </w:rPr>
              <w:drawing>
                <wp:inline distT="0" distB="0" distL="0" distR="0" wp14:anchorId="5DD25E9B" wp14:editId="6A84368C">
                  <wp:extent cx="1922147" cy="1280160"/>
                  <wp:effectExtent l="0" t="0" r="1905" b="0"/>
                  <wp:docPr id="8" name="Picture 8"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22147" cy="1280160"/>
                          </a:xfrm>
                          <a:prstGeom prst="rect">
                            <a:avLst/>
                          </a:prstGeom>
                        </pic:spPr>
                      </pic:pic>
                    </a:graphicData>
                  </a:graphic>
                </wp:inline>
              </w:drawing>
            </w:r>
          </w:p>
        </w:tc>
        <w:tc>
          <w:tcPr>
            <w:tcW w:w="12" w:type="pct"/>
          </w:tcPr>
          <w:p w14:paraId="75AD0EA5" w14:textId="77777777" w:rsidR="00502667" w:rsidRPr="00610FBD" w:rsidRDefault="00502667">
            <w:pPr>
              <w:pStyle w:val="NoSpacing"/>
              <w:spacing w:before="0"/>
              <w:rPr>
                <w:lang w:val="fr-FR"/>
              </w:rPr>
            </w:pPr>
          </w:p>
        </w:tc>
        <w:tc>
          <w:tcPr>
            <w:tcW w:w="1659" w:type="pct"/>
          </w:tcPr>
          <w:p w14:paraId="0B17C356" w14:textId="77777777" w:rsidR="00502667" w:rsidRPr="00610FBD" w:rsidRDefault="008A6DF2">
            <w:pPr>
              <w:pStyle w:val="NoSpacing"/>
              <w:spacing w:before="0"/>
              <w:rPr>
                <w:lang w:val="fr-FR"/>
              </w:rPr>
            </w:pPr>
            <w:r w:rsidRPr="00610FBD">
              <w:rPr>
                <w:noProof/>
                <w:lang w:val="fr-FR" w:eastAsia="fr-FR"/>
              </w:rPr>
              <w:drawing>
                <wp:inline distT="0" distB="0" distL="0" distR="0" wp14:anchorId="6D2D9BAF" wp14:editId="09BA67F6">
                  <wp:extent cx="1920663" cy="1280160"/>
                  <wp:effectExtent l="0" t="0" r="3810" b="0"/>
                  <wp:docPr id="7" name="Picture 7"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ic:nvPicPr>
                        <pic:blipFill rotWithShape="1">
                          <a:blip r:embed="rId20" cstate="print">
                            <a:extLst>
                              <a:ext uri="{28A0092B-C50C-407E-A947-70E740481C1C}">
                                <a14:useLocalDpi xmlns:a14="http://schemas.microsoft.com/office/drawing/2010/main" val="0"/>
                              </a:ext>
                            </a:extLst>
                          </a:blip>
                          <a:srcRect l="39821" t="25255" r="18139" b="56098"/>
                          <a:stretch/>
                        </pic:blipFill>
                        <pic:spPr bwMode="auto">
                          <a:xfrm>
                            <a:off x="0" y="0"/>
                            <a:ext cx="1920663" cy="1280160"/>
                          </a:xfrm>
                          <a:prstGeom prst="rect">
                            <a:avLst/>
                          </a:prstGeom>
                          <a:ln>
                            <a:noFill/>
                          </a:ln>
                          <a:extLst>
                            <a:ext uri="{53640926-AAD7-44D8-BBD7-CCE9431645EC}">
                              <a14:shadowObscured xmlns:a14="http://schemas.microsoft.com/office/drawing/2010/main"/>
                            </a:ext>
                          </a:extLst>
                        </pic:spPr>
                      </pic:pic>
                    </a:graphicData>
                  </a:graphic>
                </wp:inline>
              </w:drawing>
            </w:r>
          </w:p>
        </w:tc>
      </w:tr>
      <w:tr w:rsidR="00502667" w:rsidRPr="00610FBD" w14:paraId="7B7379CA" w14:textId="77777777">
        <w:tc>
          <w:tcPr>
            <w:tcW w:w="1659" w:type="pct"/>
          </w:tcPr>
          <w:p w14:paraId="7BC48F9E" w14:textId="77777777" w:rsidR="00502667" w:rsidRPr="00610FBD" w:rsidRDefault="00502667">
            <w:pPr>
              <w:pStyle w:val="TableText"/>
            </w:pPr>
          </w:p>
        </w:tc>
        <w:tc>
          <w:tcPr>
            <w:tcW w:w="11" w:type="pct"/>
          </w:tcPr>
          <w:p w14:paraId="3EC6A1A6" w14:textId="77777777" w:rsidR="00502667" w:rsidRPr="00610FBD" w:rsidRDefault="00502667">
            <w:pPr>
              <w:pStyle w:val="TableText"/>
            </w:pPr>
          </w:p>
        </w:tc>
        <w:tc>
          <w:tcPr>
            <w:tcW w:w="1659" w:type="pct"/>
          </w:tcPr>
          <w:p w14:paraId="653443E1" w14:textId="77777777" w:rsidR="00502667" w:rsidRPr="00610FBD" w:rsidRDefault="00502667">
            <w:pPr>
              <w:pStyle w:val="TableText"/>
            </w:pPr>
          </w:p>
        </w:tc>
        <w:tc>
          <w:tcPr>
            <w:tcW w:w="12" w:type="pct"/>
          </w:tcPr>
          <w:p w14:paraId="211D0221" w14:textId="77777777" w:rsidR="00502667" w:rsidRPr="00610FBD" w:rsidRDefault="00502667">
            <w:pPr>
              <w:pStyle w:val="TableText"/>
            </w:pPr>
          </w:p>
        </w:tc>
        <w:tc>
          <w:tcPr>
            <w:tcW w:w="1659" w:type="pct"/>
          </w:tcPr>
          <w:p w14:paraId="70E77B56" w14:textId="77777777" w:rsidR="00502667" w:rsidRPr="00610FBD" w:rsidRDefault="00502667">
            <w:pPr>
              <w:pStyle w:val="TableText"/>
            </w:pPr>
          </w:p>
        </w:tc>
      </w:tr>
      <w:tr w:rsidR="00B1262D" w:rsidRPr="00610FBD" w14:paraId="78155FBE" w14:textId="77777777" w:rsidTr="00B1262D">
        <w:tc>
          <w:tcPr>
            <w:tcW w:w="1659" w:type="pct"/>
            <w:shd w:val="clear" w:color="auto" w:fill="7E97AD" w:themeFill="accent1"/>
          </w:tcPr>
          <w:p w14:paraId="18143BC9" w14:textId="77777777" w:rsidR="00B1262D" w:rsidRPr="00610FBD" w:rsidRDefault="00B1262D" w:rsidP="00B1262D">
            <w:pPr>
              <w:pStyle w:val="TableText"/>
              <w:rPr>
                <w:rFonts w:asciiTheme="majorHAnsi" w:hAnsiTheme="majorHAnsi"/>
                <w:bCs/>
                <w:color w:val="FFFFFF" w:themeColor="background1"/>
                <w:sz w:val="24"/>
                <w:szCs w:val="24"/>
              </w:rPr>
            </w:pPr>
            <w:r w:rsidRPr="00610FBD">
              <w:rPr>
                <w:rFonts w:asciiTheme="majorHAnsi" w:hAnsiTheme="majorHAnsi"/>
                <w:bCs/>
                <w:color w:val="FFFFFF" w:themeColor="background1"/>
                <w:sz w:val="24"/>
                <w:szCs w:val="24"/>
              </w:rPr>
              <w:t>AMINE ELRHAZI</w:t>
            </w:r>
            <w:r w:rsidRPr="00610FBD">
              <w:rPr>
                <w:rFonts w:asciiTheme="majorHAnsi" w:hAnsiTheme="majorHAnsi"/>
                <w:bCs/>
                <w:color w:val="FFFFFF" w:themeColor="background1"/>
                <w:sz w:val="24"/>
                <w:szCs w:val="24"/>
              </w:rPr>
              <w:br/>
              <w:t>RESPONSABLE COMMUNICATION</w:t>
            </w:r>
          </w:p>
        </w:tc>
        <w:tc>
          <w:tcPr>
            <w:tcW w:w="11" w:type="pct"/>
          </w:tcPr>
          <w:p w14:paraId="5B465C2B" w14:textId="77777777" w:rsidR="00B1262D" w:rsidRPr="00610FBD" w:rsidRDefault="00B1262D" w:rsidP="00B1262D">
            <w:pPr>
              <w:pStyle w:val="TableText"/>
              <w:rPr>
                <w:rFonts w:asciiTheme="majorHAnsi" w:hAnsiTheme="majorHAnsi"/>
                <w:color w:val="FFFFFF" w:themeColor="background1"/>
                <w:sz w:val="24"/>
                <w:szCs w:val="24"/>
              </w:rPr>
            </w:pPr>
          </w:p>
        </w:tc>
        <w:tc>
          <w:tcPr>
            <w:tcW w:w="1659" w:type="pct"/>
            <w:shd w:val="clear" w:color="auto" w:fill="7E97AD" w:themeFill="accent1"/>
          </w:tcPr>
          <w:p w14:paraId="354AC8C5" w14:textId="77777777" w:rsidR="00B1262D" w:rsidRPr="00610FBD" w:rsidRDefault="00B1262D" w:rsidP="00B1262D">
            <w:pPr>
              <w:pStyle w:val="TableText"/>
              <w:rPr>
                <w:rFonts w:asciiTheme="majorHAnsi" w:hAnsiTheme="majorHAnsi"/>
                <w:bCs/>
                <w:color w:val="FFFFFF" w:themeColor="background1"/>
                <w:sz w:val="24"/>
                <w:szCs w:val="24"/>
              </w:rPr>
            </w:pPr>
            <w:r w:rsidRPr="00610FBD">
              <w:rPr>
                <w:rFonts w:asciiTheme="majorHAnsi" w:hAnsiTheme="majorHAnsi"/>
                <w:bCs/>
                <w:color w:val="FFFFFF" w:themeColor="background1"/>
                <w:sz w:val="24"/>
                <w:szCs w:val="24"/>
              </w:rPr>
              <w:t>KARIM BENHMIDA</w:t>
            </w:r>
            <w:r w:rsidRPr="00610FBD">
              <w:rPr>
                <w:rFonts w:asciiTheme="majorHAnsi" w:hAnsiTheme="majorHAnsi"/>
                <w:bCs/>
                <w:color w:val="FFFFFF" w:themeColor="background1"/>
                <w:sz w:val="24"/>
                <w:szCs w:val="24"/>
              </w:rPr>
              <w:br/>
              <w:t>ERGONOME</w:t>
            </w:r>
          </w:p>
        </w:tc>
        <w:tc>
          <w:tcPr>
            <w:tcW w:w="12" w:type="pct"/>
          </w:tcPr>
          <w:p w14:paraId="1104FDAB" w14:textId="77777777" w:rsidR="00B1262D" w:rsidRPr="00610FBD" w:rsidRDefault="00B1262D" w:rsidP="00B1262D">
            <w:pPr>
              <w:pStyle w:val="TableText"/>
              <w:rPr>
                <w:rFonts w:asciiTheme="majorHAnsi" w:hAnsiTheme="majorHAnsi"/>
                <w:color w:val="FFFFFF" w:themeColor="background1"/>
                <w:sz w:val="24"/>
                <w:szCs w:val="24"/>
              </w:rPr>
            </w:pPr>
          </w:p>
        </w:tc>
        <w:tc>
          <w:tcPr>
            <w:tcW w:w="1659" w:type="pct"/>
            <w:shd w:val="clear" w:color="auto" w:fill="7E97AD" w:themeFill="accent1"/>
          </w:tcPr>
          <w:p w14:paraId="07844345" w14:textId="77777777" w:rsidR="00B1262D" w:rsidRPr="00610FBD" w:rsidRDefault="00B1262D" w:rsidP="00B1262D">
            <w:pPr>
              <w:pStyle w:val="TableText"/>
              <w:rPr>
                <w:rFonts w:asciiTheme="majorHAnsi" w:hAnsiTheme="majorHAnsi"/>
                <w:bCs/>
                <w:color w:val="FFFFFF" w:themeColor="background1"/>
                <w:sz w:val="24"/>
                <w:szCs w:val="24"/>
              </w:rPr>
            </w:pPr>
            <w:r w:rsidRPr="00610FBD">
              <w:rPr>
                <w:rFonts w:asciiTheme="majorHAnsi" w:hAnsiTheme="majorHAnsi"/>
                <w:bCs/>
                <w:color w:val="FFFFFF" w:themeColor="background1"/>
                <w:sz w:val="24"/>
                <w:szCs w:val="24"/>
              </w:rPr>
              <w:t>ABDELALIM TRIBAK</w:t>
            </w:r>
            <w:r w:rsidRPr="00610FBD">
              <w:rPr>
                <w:rFonts w:asciiTheme="majorHAnsi" w:hAnsiTheme="majorHAnsi"/>
                <w:bCs/>
                <w:color w:val="FFFFFF" w:themeColor="background1"/>
                <w:sz w:val="24"/>
                <w:szCs w:val="24"/>
              </w:rPr>
              <w:br/>
              <w:t>RESPONSABLE TECHNIQUE</w:t>
            </w:r>
          </w:p>
        </w:tc>
      </w:tr>
      <w:tr w:rsidR="00DD14A9" w:rsidRPr="00610FBD" w14:paraId="39B409B9" w14:textId="77777777" w:rsidTr="00B1262D">
        <w:tc>
          <w:tcPr>
            <w:tcW w:w="1659" w:type="pct"/>
          </w:tcPr>
          <w:p w14:paraId="6706E645" w14:textId="77777777" w:rsidR="00B1262D" w:rsidRPr="00610FBD" w:rsidRDefault="00B1262D" w:rsidP="00B1262D">
            <w:pPr>
              <w:pStyle w:val="TableText"/>
              <w:rPr>
                <w:b/>
                <w:bCs/>
              </w:rPr>
            </w:pPr>
            <w:r w:rsidRPr="00610FBD">
              <w:rPr>
                <w:b/>
                <w:bCs/>
                <w:noProof/>
                <w:lang w:eastAsia="fr-FR"/>
              </w:rPr>
              <w:drawing>
                <wp:inline distT="0" distB="0" distL="0" distR="0" wp14:anchorId="4F3304AF" wp14:editId="73478FE1">
                  <wp:extent cx="1920240" cy="1280160"/>
                  <wp:effectExtent l="0" t="0" r="3810" b="0"/>
                  <wp:docPr id="3" name="Picture 3"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ic:nvPicPr>
                        <pic:blipFill rotWithShape="1">
                          <a:blip r:embed="rId18" cstate="print">
                            <a:extLst>
                              <a:ext uri="{28A0092B-C50C-407E-A947-70E740481C1C}">
                                <a14:useLocalDpi xmlns:a14="http://schemas.microsoft.com/office/drawing/2010/main" val="0"/>
                              </a:ext>
                            </a:extLst>
                          </a:blip>
                          <a:srcRect l="7084" t="6763" r="28181" b="28502"/>
                          <a:stretch/>
                        </pic:blipFill>
                        <pic:spPr>
                          <a:xfrm>
                            <a:off x="0" y="0"/>
                            <a:ext cx="1920240" cy="1280160"/>
                          </a:xfrm>
                          <a:prstGeom prst="rect">
                            <a:avLst/>
                          </a:prstGeom>
                        </pic:spPr>
                      </pic:pic>
                    </a:graphicData>
                  </a:graphic>
                </wp:inline>
              </w:drawing>
            </w:r>
          </w:p>
        </w:tc>
        <w:tc>
          <w:tcPr>
            <w:tcW w:w="11" w:type="pct"/>
          </w:tcPr>
          <w:p w14:paraId="0EBCD4CA" w14:textId="77777777" w:rsidR="00B1262D" w:rsidRPr="00610FBD" w:rsidRDefault="00B1262D" w:rsidP="00B1262D">
            <w:pPr>
              <w:pStyle w:val="TableText"/>
            </w:pPr>
          </w:p>
        </w:tc>
        <w:tc>
          <w:tcPr>
            <w:tcW w:w="1659" w:type="pct"/>
          </w:tcPr>
          <w:p w14:paraId="7D3BF630" w14:textId="77777777" w:rsidR="00B1262D" w:rsidRPr="00610FBD" w:rsidRDefault="00B1262D" w:rsidP="00B1262D">
            <w:pPr>
              <w:pStyle w:val="TableText"/>
              <w:rPr>
                <w:b/>
                <w:bCs/>
              </w:rPr>
            </w:pPr>
            <w:r w:rsidRPr="00610FBD">
              <w:rPr>
                <w:b/>
                <w:bCs/>
                <w:noProof/>
                <w:lang w:eastAsia="fr-FR"/>
              </w:rPr>
              <w:drawing>
                <wp:inline distT="0" distB="0" distL="0" distR="0" wp14:anchorId="1B679092" wp14:editId="6F21DED1">
                  <wp:extent cx="1922147" cy="1280160"/>
                  <wp:effectExtent l="0" t="0" r="1905" b="0"/>
                  <wp:docPr id="4" name="Picture 4"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22147" cy="1280160"/>
                          </a:xfrm>
                          <a:prstGeom prst="rect">
                            <a:avLst/>
                          </a:prstGeom>
                        </pic:spPr>
                      </pic:pic>
                    </a:graphicData>
                  </a:graphic>
                </wp:inline>
              </w:drawing>
            </w:r>
          </w:p>
        </w:tc>
        <w:tc>
          <w:tcPr>
            <w:tcW w:w="12" w:type="pct"/>
          </w:tcPr>
          <w:p w14:paraId="0060811C" w14:textId="77777777" w:rsidR="00B1262D" w:rsidRPr="00610FBD" w:rsidRDefault="00B1262D" w:rsidP="00B1262D">
            <w:pPr>
              <w:pStyle w:val="TableText"/>
            </w:pPr>
          </w:p>
        </w:tc>
        <w:tc>
          <w:tcPr>
            <w:tcW w:w="1659" w:type="pct"/>
          </w:tcPr>
          <w:p w14:paraId="1145B16B" w14:textId="77777777" w:rsidR="00B1262D" w:rsidRPr="00610FBD" w:rsidRDefault="00B1262D" w:rsidP="00B1262D">
            <w:pPr>
              <w:pStyle w:val="TableText"/>
              <w:rPr>
                <w:b/>
                <w:bCs/>
              </w:rPr>
            </w:pPr>
            <w:r w:rsidRPr="00610FBD">
              <w:rPr>
                <w:b/>
                <w:bCs/>
                <w:noProof/>
                <w:lang w:eastAsia="fr-FR"/>
              </w:rPr>
              <w:drawing>
                <wp:inline distT="0" distB="0" distL="0" distR="0" wp14:anchorId="016DF775" wp14:editId="72BAFCF9">
                  <wp:extent cx="1920663" cy="1280160"/>
                  <wp:effectExtent l="0" t="0" r="3810" b="0"/>
                  <wp:docPr id="5" name="Picture 5"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ic:nvPicPr>
                        <pic:blipFill rotWithShape="1">
                          <a:blip r:embed="rId20" cstate="print">
                            <a:extLst>
                              <a:ext uri="{28A0092B-C50C-407E-A947-70E740481C1C}">
                                <a14:useLocalDpi xmlns:a14="http://schemas.microsoft.com/office/drawing/2010/main" val="0"/>
                              </a:ext>
                            </a:extLst>
                          </a:blip>
                          <a:srcRect l="39821" t="25255" r="18139" b="56098"/>
                          <a:stretch/>
                        </pic:blipFill>
                        <pic:spPr bwMode="auto">
                          <a:xfrm>
                            <a:off x="0" y="0"/>
                            <a:ext cx="1920663" cy="1280160"/>
                          </a:xfrm>
                          <a:prstGeom prst="rect">
                            <a:avLst/>
                          </a:prstGeom>
                          <a:ln>
                            <a:noFill/>
                          </a:ln>
                          <a:extLst>
                            <a:ext uri="{53640926-AAD7-44D8-BBD7-CCE9431645EC}">
                              <a14:shadowObscured xmlns:a14="http://schemas.microsoft.com/office/drawing/2010/main"/>
                            </a:ext>
                          </a:extLst>
                        </pic:spPr>
                      </pic:pic>
                    </a:graphicData>
                  </a:graphic>
                </wp:inline>
              </w:drawing>
            </w:r>
          </w:p>
        </w:tc>
      </w:tr>
      <w:tr w:rsidR="00DD14A9" w:rsidRPr="00610FBD" w14:paraId="5D72A9CB" w14:textId="77777777" w:rsidTr="00B1262D">
        <w:tc>
          <w:tcPr>
            <w:tcW w:w="1659" w:type="pct"/>
          </w:tcPr>
          <w:p w14:paraId="4AE5DAB9" w14:textId="77777777" w:rsidR="00B1262D" w:rsidRPr="00610FBD" w:rsidRDefault="00B1262D" w:rsidP="00857E6F">
            <w:pPr>
              <w:pStyle w:val="TableText"/>
              <w:rPr>
                <w:b/>
                <w:bCs/>
              </w:rPr>
            </w:pPr>
          </w:p>
        </w:tc>
        <w:tc>
          <w:tcPr>
            <w:tcW w:w="11" w:type="pct"/>
          </w:tcPr>
          <w:p w14:paraId="6F04D96D" w14:textId="77777777" w:rsidR="00B1262D" w:rsidRPr="00610FBD" w:rsidRDefault="00B1262D" w:rsidP="00857E6F">
            <w:pPr>
              <w:pStyle w:val="TableText"/>
            </w:pPr>
          </w:p>
        </w:tc>
        <w:tc>
          <w:tcPr>
            <w:tcW w:w="1659" w:type="pct"/>
          </w:tcPr>
          <w:p w14:paraId="28160BDB" w14:textId="77777777" w:rsidR="00B1262D" w:rsidRPr="00610FBD" w:rsidRDefault="00B1262D" w:rsidP="00857E6F">
            <w:pPr>
              <w:pStyle w:val="TableText"/>
              <w:rPr>
                <w:b/>
                <w:bCs/>
              </w:rPr>
            </w:pPr>
          </w:p>
        </w:tc>
        <w:tc>
          <w:tcPr>
            <w:tcW w:w="12" w:type="pct"/>
          </w:tcPr>
          <w:p w14:paraId="70D1A1B4" w14:textId="77777777" w:rsidR="00B1262D" w:rsidRPr="00610FBD" w:rsidRDefault="00B1262D" w:rsidP="00857E6F">
            <w:pPr>
              <w:pStyle w:val="TableText"/>
            </w:pPr>
          </w:p>
        </w:tc>
        <w:tc>
          <w:tcPr>
            <w:tcW w:w="1659" w:type="pct"/>
          </w:tcPr>
          <w:p w14:paraId="35356BBB" w14:textId="77777777" w:rsidR="00B1262D" w:rsidRPr="00610FBD" w:rsidRDefault="00B1262D" w:rsidP="00857E6F">
            <w:pPr>
              <w:pStyle w:val="TableText"/>
              <w:rPr>
                <w:b/>
                <w:bCs/>
              </w:rPr>
            </w:pPr>
          </w:p>
        </w:tc>
      </w:tr>
    </w:tbl>
    <w:p w14:paraId="12E8A7D1" w14:textId="77777777" w:rsidR="00502667" w:rsidRPr="00610FBD" w:rsidRDefault="00502667">
      <w:pPr>
        <w:spacing w:before="720"/>
      </w:pPr>
    </w:p>
    <w:sectPr w:rsidR="00502667" w:rsidRPr="00610FBD">
      <w:headerReference w:type="default" r:id="rId21"/>
      <w:footerReference w:type="default" r:id="rId22"/>
      <w:pgSz w:w="12240" w:h="15840" w:code="1"/>
      <w:pgMar w:top="2520" w:right="1512" w:bottom="1800" w:left="1512" w:header="108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Slifer" w:date="2014-11-05T11:50:00Z" w:initials="Sl">
    <w:p w14:paraId="18C0EFCA" w14:textId="77777777" w:rsidR="00BC08AD" w:rsidRDefault="00BC08AD">
      <w:pPr>
        <w:pStyle w:val="CommentText"/>
      </w:pPr>
      <w:r>
        <w:rPr>
          <w:rStyle w:val="CommentReference"/>
        </w:rPr>
        <w:annotationRef/>
      </w:r>
      <w:proofErr w:type="spellStart"/>
      <w:r>
        <w:t>Insertiion</w:t>
      </w:r>
      <w:proofErr w:type="spellEnd"/>
      <w:r>
        <w:t xml:space="preserve"> des découpages</w:t>
      </w:r>
    </w:p>
  </w:comment>
  <w:comment w:id="10" w:author="Slifer" w:date="2014-11-05T11:50:00Z" w:initials="Sl">
    <w:p w14:paraId="3CBBDBBE" w14:textId="77777777" w:rsidR="00BC08AD" w:rsidRDefault="00BC08AD">
      <w:pPr>
        <w:pStyle w:val="CommentText"/>
      </w:pPr>
      <w:r>
        <w:rPr>
          <w:rStyle w:val="CommentReference"/>
        </w:rPr>
        <w:annotationRef/>
      </w:r>
      <w:r>
        <w:t>Insertion des DA</w:t>
      </w:r>
    </w:p>
  </w:comment>
  <w:comment w:id="11" w:author="Slifer" w:date="2014-11-05T11:50:00Z" w:initials="Sl">
    <w:p w14:paraId="0DE9ED2E" w14:textId="77777777" w:rsidR="00BC08AD" w:rsidRDefault="00BC08AD">
      <w:pPr>
        <w:pStyle w:val="CommentText"/>
      </w:pPr>
      <w:r>
        <w:rPr>
          <w:rStyle w:val="CommentReference"/>
        </w:rPr>
        <w:annotationRef/>
      </w:r>
      <w:r>
        <w:t>KARIM</w:t>
      </w:r>
    </w:p>
  </w:comment>
  <w:comment w:id="13" w:author="Slifer" w:date="2014-11-05T11:51:00Z" w:initials="Sl">
    <w:p w14:paraId="623CB96D" w14:textId="77777777" w:rsidR="00BC08AD" w:rsidRDefault="00BC08AD">
      <w:pPr>
        <w:pStyle w:val="CommentText"/>
      </w:pPr>
      <w:r>
        <w:rPr>
          <w:rStyle w:val="CommentReference"/>
        </w:rPr>
        <w:annotationRef/>
      </w:r>
      <w:r>
        <w:t xml:space="preserve">A </w:t>
      </w:r>
      <w:proofErr w:type="spellStart"/>
      <w:r>
        <w:t>completer</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C0EFCA" w15:done="0"/>
  <w15:commentEx w15:paraId="3CBBDBBE" w15:done="0"/>
  <w15:commentEx w15:paraId="0DE9ED2E" w15:done="0"/>
  <w15:commentEx w15:paraId="623CB96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1E2FE5" w14:textId="77777777" w:rsidR="00B2329D" w:rsidRDefault="00B2329D">
      <w:pPr>
        <w:spacing w:after="0" w:line="240" w:lineRule="auto"/>
      </w:pPr>
      <w:r>
        <w:separator/>
      </w:r>
    </w:p>
  </w:endnote>
  <w:endnote w:type="continuationSeparator" w:id="0">
    <w:p w14:paraId="172C73C3" w14:textId="77777777" w:rsidR="00B2329D" w:rsidRDefault="00B23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0EC3C6" w14:textId="77777777" w:rsidR="00502667" w:rsidRDefault="008A6DF2">
    <w:pPr>
      <w:pStyle w:val="Footer"/>
    </w:pPr>
    <w:r>
      <w:t xml:space="preserve">Page </w:t>
    </w:r>
    <w:r>
      <w:fldChar w:fldCharType="begin"/>
    </w:r>
    <w:r>
      <w:instrText xml:space="preserve"> page </w:instrText>
    </w:r>
    <w:r>
      <w:fldChar w:fldCharType="separate"/>
    </w:r>
    <w:r w:rsidR="006730E3">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60C7C7" w14:textId="77777777" w:rsidR="00B2329D" w:rsidRDefault="00B2329D">
      <w:pPr>
        <w:spacing w:after="0" w:line="240" w:lineRule="auto"/>
      </w:pPr>
      <w:r>
        <w:separator/>
      </w:r>
    </w:p>
  </w:footnote>
  <w:footnote w:type="continuationSeparator" w:id="0">
    <w:p w14:paraId="0C43142A" w14:textId="77777777" w:rsidR="00B2329D" w:rsidRDefault="00B232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8C634" w14:textId="77777777" w:rsidR="00502667" w:rsidRPr="00143C55" w:rsidRDefault="00143C55">
    <w:pPr>
      <w:pStyle w:val="HeaderShaded"/>
    </w:pPr>
    <w:r>
      <w:t>Table des Matières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24BD39" w14:textId="77777777" w:rsidR="00502667" w:rsidRDefault="008A6DF2">
    <w:pPr>
      <w:pStyle w:val="HeaderShaded"/>
    </w:pPr>
    <w:r>
      <w:fldChar w:fldCharType="begin"/>
    </w:r>
    <w:r>
      <w:instrText xml:space="preserve"> If </w:instrText>
    </w:r>
    <w:r>
      <w:fldChar w:fldCharType="begin"/>
    </w:r>
    <w:r>
      <w:instrText xml:space="preserve"> STYLEREF “Heading 1”</w:instrText>
    </w:r>
    <w:r>
      <w:fldChar w:fldCharType="separate"/>
    </w:r>
    <w:r w:rsidR="006730E3">
      <w:rPr>
        <w:noProof/>
      </w:rPr>
      <w:instrText>Conception globale de l’architecture applicative</w:instrText>
    </w:r>
    <w:r>
      <w:rPr>
        <w:noProof/>
      </w:rPr>
      <w:fldChar w:fldCharType="end"/>
    </w:r>
    <w:r>
      <w:instrText>&lt;&gt; “Error*” “</w:instrText>
    </w:r>
    <w:r>
      <w:fldChar w:fldCharType="begin"/>
    </w:r>
    <w:r>
      <w:instrText xml:space="preserve"> STYLEREF “Heading 1”</w:instrText>
    </w:r>
    <w:r>
      <w:fldChar w:fldCharType="separate"/>
    </w:r>
    <w:r w:rsidR="006730E3">
      <w:rPr>
        <w:noProof/>
      </w:rPr>
      <w:instrText>Conception globale de l’architecture applicative</w:instrText>
    </w:r>
    <w:r>
      <w:rPr>
        <w:noProof/>
      </w:rPr>
      <w:fldChar w:fldCharType="end"/>
    </w:r>
    <w:r>
      <w:fldChar w:fldCharType="separate"/>
    </w:r>
    <w:r w:rsidR="006730E3">
      <w:rPr>
        <w:noProof/>
      </w:rPr>
      <w:t>Conception globale de l’architecture applicative</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A08472BC"/>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E63AF57E"/>
    <w:lvl w:ilvl="0">
      <w:start w:val="1"/>
      <w:numFmt w:val="bullet"/>
      <w:pStyle w:val="ListBullet"/>
      <w:lvlText w:val="•"/>
      <w:lvlJc w:val="left"/>
      <w:pPr>
        <w:ind w:left="360" w:hanging="360"/>
      </w:pPr>
      <w:rPr>
        <w:rFonts w:ascii="Cambria" w:hAnsi="Cambria" w:hint="default"/>
        <w:color w:val="7E97AD" w:themeColor="accent1"/>
      </w:rPr>
    </w:lvl>
  </w:abstractNum>
  <w:abstractNum w:abstractNumId="10">
    <w:nsid w:val="03B32190"/>
    <w:multiLevelType w:val="multilevel"/>
    <w:tmpl w:val="9CA4ABB8"/>
    <w:numStyleLink w:val="AnnualReport"/>
  </w:abstractNum>
  <w:abstractNum w:abstractNumId="11">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7F6A45"/>
    <w:multiLevelType w:val="multilevel"/>
    <w:tmpl w:val="30FED030"/>
    <w:lvl w:ilvl="0">
      <w:start w:val="1"/>
      <w:numFmt w:val="decimal"/>
      <w:pStyle w:val="ListNumber"/>
      <w:lvlText w:val="%1."/>
      <w:lvlJc w:val="left"/>
      <w:pPr>
        <w:ind w:left="360" w:hanging="360"/>
      </w:pPr>
      <w:rPr>
        <w:rFonts w:hint="default"/>
      </w:rPr>
    </w:lvl>
    <w:lvl w:ilvl="1">
      <w:start w:val="1"/>
      <w:numFmt w:val="decimal"/>
      <w:pStyle w:val="ListNumber2"/>
      <w:lvlText w:val="%1.%2"/>
      <w:lvlJc w:val="left"/>
      <w:pPr>
        <w:tabs>
          <w:tab w:val="num" w:pos="432"/>
        </w:tabs>
        <w:ind w:left="432" w:hanging="432"/>
      </w:pPr>
      <w:rPr>
        <w:rFonts w:hint="default"/>
      </w:rPr>
    </w:lvl>
    <w:lvl w:ilvl="2">
      <w:start w:val="1"/>
      <w:numFmt w:val="lowerLetter"/>
      <w:pStyle w:val="ListNumber3"/>
      <w:lvlText w:val="%3."/>
      <w:lvlJc w:val="left"/>
      <w:pPr>
        <w:ind w:left="792" w:hanging="360"/>
      </w:pPr>
      <w:rPr>
        <w:rFonts w:hint="default"/>
      </w:rPr>
    </w:lvl>
    <w:lvl w:ilvl="3">
      <w:start w:val="1"/>
      <w:numFmt w:val="lowerRoman"/>
      <w:pStyle w:val="ListNumber4"/>
      <w:lvlText w:val="%4."/>
      <w:lvlJc w:val="left"/>
      <w:pPr>
        <w:ind w:left="1152" w:hanging="360"/>
      </w:pPr>
      <w:rPr>
        <w:rFonts w:hint="default"/>
      </w:rPr>
    </w:lvl>
    <w:lvl w:ilvl="4">
      <w:start w:val="1"/>
      <w:numFmt w:val="lowerLetter"/>
      <w:pStyle w:val="ListNumber5"/>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5">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7D2A180A"/>
    <w:multiLevelType w:val="hybridMultilevel"/>
    <w:tmpl w:val="B4B61B96"/>
    <w:lvl w:ilvl="0" w:tplc="FF52A52A">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2"/>
  </w:num>
  <w:num w:numId="16">
    <w:abstractNumId w:val="15"/>
  </w:num>
  <w:num w:numId="17">
    <w:abstractNumId w:val="11"/>
  </w:num>
  <w:num w:numId="18">
    <w:abstractNumId w:val="10"/>
  </w:num>
  <w:num w:numId="19">
    <w:abstractNumId w:val="14"/>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lifer">
    <w15:presenceInfo w15:providerId="None" w15:userId="Slif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C55"/>
    <w:rsid w:val="000B413C"/>
    <w:rsid w:val="00143C55"/>
    <w:rsid w:val="00162BAE"/>
    <w:rsid w:val="00177DF0"/>
    <w:rsid w:val="00184626"/>
    <w:rsid w:val="00192857"/>
    <w:rsid w:val="001C1973"/>
    <w:rsid w:val="002F654E"/>
    <w:rsid w:val="00314B5C"/>
    <w:rsid w:val="0035298C"/>
    <w:rsid w:val="00371064"/>
    <w:rsid w:val="003E5502"/>
    <w:rsid w:val="003E6F62"/>
    <w:rsid w:val="00404FEC"/>
    <w:rsid w:val="004C1125"/>
    <w:rsid w:val="004D7DCD"/>
    <w:rsid w:val="004F0C70"/>
    <w:rsid w:val="00502667"/>
    <w:rsid w:val="00515608"/>
    <w:rsid w:val="005C7A06"/>
    <w:rsid w:val="00610FBD"/>
    <w:rsid w:val="006730E3"/>
    <w:rsid w:val="006A5D14"/>
    <w:rsid w:val="006F1547"/>
    <w:rsid w:val="00723E01"/>
    <w:rsid w:val="00755646"/>
    <w:rsid w:val="00767360"/>
    <w:rsid w:val="007973A1"/>
    <w:rsid w:val="007E572D"/>
    <w:rsid w:val="008A6DF2"/>
    <w:rsid w:val="009A4568"/>
    <w:rsid w:val="00A577D0"/>
    <w:rsid w:val="00A9725C"/>
    <w:rsid w:val="00AB3AD7"/>
    <w:rsid w:val="00B1262D"/>
    <w:rsid w:val="00B2329D"/>
    <w:rsid w:val="00B63FC7"/>
    <w:rsid w:val="00B759E2"/>
    <w:rsid w:val="00BB7FFA"/>
    <w:rsid w:val="00BC08AD"/>
    <w:rsid w:val="00BF2084"/>
    <w:rsid w:val="00C107D9"/>
    <w:rsid w:val="00C167D3"/>
    <w:rsid w:val="00C92703"/>
    <w:rsid w:val="00CD406C"/>
    <w:rsid w:val="00D13AB4"/>
    <w:rsid w:val="00D37C91"/>
    <w:rsid w:val="00D67C24"/>
    <w:rsid w:val="00DA1F4D"/>
    <w:rsid w:val="00DD14A9"/>
    <w:rsid w:val="00DF6A61"/>
    <w:rsid w:val="00E12660"/>
    <w:rsid w:val="00E179D4"/>
    <w:rsid w:val="00E37D5D"/>
    <w:rsid w:val="00E57D5B"/>
    <w:rsid w:val="00E62A2F"/>
    <w:rsid w:val="00EC5232"/>
    <w:rsid w:val="00EF63AC"/>
    <w:rsid w:val="00F011E1"/>
    <w:rsid w:val="00F42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EF1010"/>
  <w15:docId w15:val="{578BA963-C12F-4B96-AB07-D62F435F8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lang w:val="fr-FR"/>
    </w:rPr>
  </w:style>
  <w:style w:type="paragraph" w:styleId="Heading1">
    <w:name w:val="heading 1"/>
    <w:basedOn w:val="Normal"/>
    <w:next w:val="Normal"/>
    <w:link w:val="Heading1Char"/>
    <w:uiPriority w:val="1"/>
    <w:qFormat/>
    <w:pPr>
      <w:pageBreakBefore/>
      <w:spacing w:before="0" w:after="360" w:line="240" w:lineRule="auto"/>
      <w:outlineLvl w:val="0"/>
    </w:pPr>
    <w:rPr>
      <w:sz w:val="36"/>
    </w:rPr>
  </w:style>
  <w:style w:type="paragraph" w:styleId="Heading2">
    <w:name w:val="heading 2"/>
    <w:basedOn w:val="Normal"/>
    <w:next w:val="Normal"/>
    <w:link w:val="Heading2Ch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4" w:space="20" w:color="FFFFFF" w:themeColor="background1"/>
        <w:right w:val="single" w:sz="2" w:space="20" w:color="FFFFFF" w:themeColor="background1"/>
      </w:pBdr>
      <w:spacing w:after="0" w:line="240" w:lineRule="auto"/>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1"/>
    <w:rPr>
      <w:kern w:val="20"/>
      <w:sz w:val="36"/>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9"/>
    <w:unhideWhenUsed/>
    <w:qFormat/>
    <w:pPr>
      <w:spacing w:before="240" w:after="240"/>
      <w:ind w:left="720" w:right="720"/>
    </w:pPr>
    <w:rPr>
      <w:i/>
      <w:iCs/>
      <w:noProof/>
      <w:color w:val="7E97AD" w:themeColor="accent1"/>
      <w:sz w:val="28"/>
    </w:rPr>
  </w:style>
  <w:style w:type="character" w:customStyle="1" w:styleId="QuoteChar">
    <w:name w:val="Quote Char"/>
    <w:basedOn w:val="DefaultParagraphFont"/>
    <w:link w:val="Quote"/>
    <w:uiPriority w:val="9"/>
    <w:rPr>
      <w:i/>
      <w:iCs/>
      <w:noProof/>
      <w:color w:val="7E97AD" w:themeColor="accent1"/>
      <w:kern w:val="20"/>
      <w:sz w:val="28"/>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semiHidden/>
    <w:unhideWhenUsed/>
    <w:qFormat/>
    <w:pPr>
      <w:spacing w:line="240" w:lineRule="auto"/>
    </w:pPr>
    <w:rPr>
      <w:b/>
      <w:bCs/>
      <w:color w:val="7E97AD" w:themeColor="accent1"/>
      <w:sz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969696"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18"/>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7E97AD" w:themeColor="accent1"/>
    </w:rPr>
  </w:style>
  <w:style w:type="paragraph" w:styleId="IntenseQuote">
    <w:name w:val="Intense Quote"/>
    <w:basedOn w:val="Normal"/>
    <w:next w:val="Normal"/>
    <w:link w:val="IntenseQuote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Pr>
      <w:b/>
      <w:bCs/>
      <w:i/>
      <w:iCs/>
      <w:color w:val="7E97AD" w:themeColor="accent1"/>
    </w:rPr>
  </w:style>
  <w:style w:type="character" w:styleId="IntenseReference">
    <w:name w:val="Intense Reference"/>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
    <w:unhideWhenUsed/>
    <w:qFormat/>
    <w:pPr>
      <w:numPr>
        <w:numId w:val="19"/>
      </w:numPr>
      <w:contextualSpacing/>
    </w:pPr>
  </w:style>
  <w:style w:type="paragraph" w:styleId="ListNumber2">
    <w:name w:val="List Number 2"/>
    <w:basedOn w:val="Normal"/>
    <w:uiPriority w:val="1"/>
    <w:unhideWhenUsed/>
    <w:qFormat/>
    <w:pPr>
      <w:numPr>
        <w:ilvl w:val="1"/>
        <w:numId w:val="19"/>
      </w:numPr>
      <w:contextualSpacing/>
    </w:pPr>
  </w:style>
  <w:style w:type="paragraph" w:styleId="ListNumber3">
    <w:name w:val="List Number 3"/>
    <w:basedOn w:val="Normal"/>
    <w:uiPriority w:val="18"/>
    <w:unhideWhenUsed/>
    <w:qFormat/>
    <w:pPr>
      <w:numPr>
        <w:ilvl w:val="2"/>
        <w:numId w:val="19"/>
      </w:numPr>
      <w:contextualSpacing/>
    </w:pPr>
  </w:style>
  <w:style w:type="paragraph" w:styleId="ListNumber4">
    <w:name w:val="List Number 4"/>
    <w:basedOn w:val="Normal"/>
    <w:uiPriority w:val="18"/>
    <w:semiHidden/>
    <w:unhideWhenUsed/>
    <w:pPr>
      <w:numPr>
        <w:ilvl w:val="3"/>
        <w:numId w:val="19"/>
      </w:numPr>
      <w:contextualSpacing/>
    </w:pPr>
  </w:style>
  <w:style w:type="paragraph" w:styleId="ListNumber5">
    <w:name w:val="List Number 5"/>
    <w:basedOn w:val="Normal"/>
    <w:uiPriority w:val="18"/>
    <w:semiHidden/>
    <w:unhideWhenUsed/>
    <w:pPr>
      <w:numPr>
        <w:ilvl w:val="4"/>
        <w:numId w:val="19"/>
      </w:numPr>
      <w:contextualSpacing/>
    </w:pPr>
  </w:style>
  <w:style w:type="paragraph" w:styleId="ListParagraph">
    <w:name w:val="List Paragraph"/>
    <w:basedOn w:val="Normal"/>
    <w:uiPriority w:val="34"/>
    <w:unhideWhenUsed/>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20"/>
    <w:unhideWhenUsed/>
    <w:qFormat/>
    <w:pPr>
      <w:spacing w:before="720" w:after="0" w:line="312" w:lineRule="auto"/>
      <w:contextualSpacing/>
    </w:pPr>
  </w:style>
  <w:style w:type="character" w:customStyle="1" w:styleId="SignatureChar">
    <w:name w:val="Signature Char"/>
    <w:basedOn w:val="DefaultParagraphFont"/>
    <w:link w:val="Signature"/>
    <w:uiPriority w:val="20"/>
    <w:rPr>
      <w:kern w:val="20"/>
    </w:rPr>
  </w:style>
  <w:style w:type="character" w:styleId="Strong">
    <w:name w:val="Strong"/>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432" w:right="1080"/>
    </w:pPr>
    <w:rPr>
      <w:rFonts w:asciiTheme="majorHAnsi" w:eastAsiaTheme="majorEastAsia" w:hAnsiTheme="majorHAnsi" w:cstheme="majorBidi"/>
      <w:caps/>
      <w:color w:val="7E97AD" w:themeColor="accent1"/>
      <w:sz w:val="56"/>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7E97AD" w:themeColor="accent1"/>
      <w:kern w:val="20"/>
      <w:sz w:val="56"/>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CC8E60" w:themeColor="accent2"/>
      <w:u w:val="single"/>
    </w:rPr>
  </w:style>
  <w:style w:type="table" w:styleId="Table3Deffects1">
    <w:name w:val="Table 3D effects 1"/>
    <w:basedOn w:val="TableNormal"/>
    <w:uiPriority w:val="99"/>
    <w:semiHidden/>
    <w:unhideWhenUsed/>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6" w:color="7E97AD" w:themeColor="accent1"/>
        <w:left w:val="single" w:sz="4" w:space="20" w:color="7E97AD" w:themeColor="accent1"/>
        <w:bottom w:val="single" w:sz="4" w:space="16" w:color="7E97AD" w:themeColor="accent1"/>
        <w:right w:val="single" w:sz="4" w:space="20" w:color="7E97AD" w:themeColor="accent1"/>
      </w:pBdr>
      <w:shd w:val="clear" w:color="auto" w:fill="7E97AD" w:themeFill="accent1"/>
      <w:spacing w:before="0" w:after="240" w:line="204" w:lineRule="auto"/>
      <w:ind w:left="432" w:right="432"/>
    </w:pPr>
    <w:rPr>
      <w:rFonts w:asciiTheme="majorHAnsi" w:eastAsiaTheme="majorEastAsia" w:hAnsiTheme="majorHAnsi" w:cstheme="majorBidi"/>
      <w:caps/>
      <w:color w:val="FFFFFF" w:themeColor="background1"/>
      <w:kern w:val="28"/>
      <w:sz w:val="72"/>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kern w:val="28"/>
      <w:sz w:val="72"/>
      <w:shd w:val="clear" w:color="auto" w:fill="7E97AD" w:themeFill="accent1"/>
      <w14:ligatures w14:val="standardContextual"/>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TableHeading">
    <w:name w:val="Table Heading"/>
    <w:basedOn w:val="Normal"/>
    <w:uiPriority w:val="10"/>
    <w:qFormat/>
    <w:pPr>
      <w:keepNext/>
      <w:pBdr>
        <w:top w:val="single" w:sz="4" w:space="1" w:color="7E97AD" w:themeColor="accent1"/>
        <w:left w:val="single" w:sz="4" w:space="6" w:color="7E97AD" w:themeColor="accent1"/>
        <w:bottom w:val="single" w:sz="4" w:space="2" w:color="7E97AD" w:themeColor="accent1"/>
        <w:right w:val="single" w:sz="4" w:space="6" w:color="7E97AD" w:themeColor="accent1"/>
      </w:pBdr>
      <w:shd w:val="clear" w:color="auto" w:fill="7E97AD"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CompanyInfo">
    <w:name w:val="Company Info"/>
    <w:basedOn w:val="Normal"/>
    <w:uiPriority w:val="2"/>
    <w:qFormat/>
    <w:pPr>
      <w:spacing w:after="40"/>
    </w:pPr>
  </w:style>
  <w:style w:type="table" w:customStyle="1" w:styleId="FinancialTable">
    <w:name w:val="Financial Table"/>
    <w:basedOn w:val="TableNormal"/>
    <w:uiPriority w:val="99"/>
    <w:pPr>
      <w:spacing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7E97AD" w:themeColor="accent1"/>
        <w:sz w:val="22"/>
      </w:rPr>
      <w:tblPr/>
      <w:tcPr>
        <w:vAlign w:val="bottom"/>
      </w:tcPr>
    </w:tblStylePr>
    <w:tblStylePr w:type="firstCol">
      <w:pPr>
        <w:wordWrap/>
        <w:jc w:val="left"/>
      </w:pPr>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20"/>
    <w:qFormat/>
    <w:pPr>
      <w:spacing w:before="360" w:after="0" w:line="240" w:lineRule="auto"/>
      <w:ind w:left="432" w:right="1080"/>
    </w:pPr>
    <w:rPr>
      <w:i/>
      <w:iCs/>
      <w:color w:val="7F7F7F" w:themeColor="text1" w:themeTint="80"/>
      <w:sz w:val="28"/>
    </w:rPr>
  </w:style>
  <w:style w:type="paragraph" w:customStyle="1" w:styleId="TableText">
    <w:name w:val="Table Text"/>
    <w:basedOn w:val="Normal"/>
    <w:uiPriority w:val="10"/>
    <w:qFormat/>
    <w:pPr>
      <w:spacing w:before="60" w:after="60" w:line="240" w:lineRule="auto"/>
      <w:ind w:left="144" w:right="144"/>
    </w:pPr>
  </w:style>
  <w:style w:type="paragraph" w:customStyle="1" w:styleId="TableReverseHeading">
    <w:name w:val="Table Reverse Heading"/>
    <w:basedOn w:val="Normal"/>
    <w:uiPriority w:val="10"/>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99"/>
    <w:qFormat/>
    <w:pPr>
      <w:pBdr>
        <w:top w:val="single" w:sz="2" w:space="6" w:color="7E97AD" w:themeColor="accent1"/>
        <w:left w:val="single" w:sz="2" w:space="20" w:color="7E97AD" w:themeColor="accent1"/>
        <w:bottom w:val="single" w:sz="2" w:space="6" w:color="7E97AD" w:themeColor="accent1"/>
        <w:right w:val="single" w:sz="2" w:space="20" w:color="7E97AD" w:themeColor="accent1"/>
      </w:pBdr>
      <w:shd w:val="clear" w:color="auto" w:fill="7E97AD" w:themeFill="accent1"/>
      <w:spacing w:after="0" w:line="240" w:lineRule="auto"/>
    </w:pPr>
    <w:rPr>
      <w:rFonts w:asciiTheme="majorHAnsi" w:eastAsiaTheme="majorEastAsia" w:hAnsiTheme="majorHAnsi" w:cstheme="majorBidi"/>
      <w:caps/>
      <w:color w:val="FFFFFF" w:themeColor="background1"/>
      <w:sz w:val="40"/>
    </w:rPr>
  </w:style>
  <w:style w:type="table" w:styleId="PlainTable1">
    <w:name w:val="Plain Table 1"/>
    <w:basedOn w:val="TableNormal"/>
    <w:uiPriority w:val="40"/>
    <w:rsid w:val="006A5D14"/>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image" Target="media/image5.jpe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jpe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ifer\AppData\Roaming\Microsoft\Templates\Annual%20report%20with%20cover%20photo%20(Timel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4719CC91CF84318956A6F280110D01E"/>
        <w:category>
          <w:name w:val="General"/>
          <w:gallery w:val="placeholder"/>
        </w:category>
        <w:types>
          <w:type w:val="bbPlcHdr"/>
        </w:types>
        <w:behaviors>
          <w:behavior w:val="content"/>
        </w:behaviors>
        <w:guid w:val="{FEE22622-077B-44A7-8D8F-DC43887DDFB0}"/>
      </w:docPartPr>
      <w:docPartBody>
        <w:p w:rsidR="00191F04" w:rsidRDefault="00E70D55">
          <w:pPr>
            <w:pStyle w:val="94719CC91CF84318956A6F280110D01E"/>
          </w:pPr>
          <w:r>
            <w:t>Annual</w:t>
          </w:r>
          <w:r>
            <w:br/>
            <w:t>Report</w:t>
          </w:r>
        </w:p>
      </w:docPartBody>
    </w:docPart>
    <w:docPart>
      <w:docPartPr>
        <w:name w:val="3672E4E4987D4221A30E36E9A77D3C74"/>
        <w:category>
          <w:name w:val="General"/>
          <w:gallery w:val="placeholder"/>
        </w:category>
        <w:types>
          <w:type w:val="bbPlcHdr"/>
        </w:types>
        <w:behaviors>
          <w:behavior w:val="content"/>
        </w:behaviors>
        <w:guid w:val="{71A4CCCA-397F-473C-B70F-B780DA8F1CCD}"/>
      </w:docPartPr>
      <w:docPartBody>
        <w:p w:rsidR="00191F04" w:rsidRDefault="00E70D55">
          <w:pPr>
            <w:pStyle w:val="3672E4E4987D4221A30E36E9A77D3C74"/>
          </w:pPr>
          <w:r>
            <w:t>[Year]</w:t>
          </w:r>
        </w:p>
      </w:docPartBody>
    </w:docPart>
    <w:docPart>
      <w:docPartPr>
        <w:name w:val="52DF428DD711419887DA115B3EC421AD"/>
        <w:category>
          <w:name w:val="General"/>
          <w:gallery w:val="placeholder"/>
        </w:category>
        <w:types>
          <w:type w:val="bbPlcHdr"/>
        </w:types>
        <w:behaviors>
          <w:behavior w:val="content"/>
        </w:behaviors>
        <w:guid w:val="{38BFA55D-A399-4E67-9849-113C93F52B0C}"/>
      </w:docPartPr>
      <w:docPartBody>
        <w:p w:rsidR="00191F04" w:rsidRDefault="00E70D55">
          <w:pPr>
            <w:pStyle w:val="52DF428DD711419887DA115B3EC421AD"/>
          </w:pPr>
          <w:r>
            <w:t>[You can add an abstract or other key statement here. An abstract is typically a short summary of the document content.]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63AF57E"/>
    <w:lvl w:ilvl="0">
      <w:start w:val="1"/>
      <w:numFmt w:val="bullet"/>
      <w:pStyle w:val="ListBullet"/>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2EA"/>
    <w:rsid w:val="00006DD5"/>
    <w:rsid w:val="0002263E"/>
    <w:rsid w:val="00191F04"/>
    <w:rsid w:val="002D5554"/>
    <w:rsid w:val="005A3A11"/>
    <w:rsid w:val="0073175A"/>
    <w:rsid w:val="00751EE7"/>
    <w:rsid w:val="00770BB3"/>
    <w:rsid w:val="0092022E"/>
    <w:rsid w:val="00A312EA"/>
    <w:rsid w:val="00DA6DFE"/>
    <w:rsid w:val="00E70D55"/>
    <w:rsid w:val="00ED66D0"/>
    <w:rsid w:val="00F937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ACF000913B486A808D2D384595A6A1">
    <w:name w:val="82ACF000913B486A808D2D384595A6A1"/>
  </w:style>
  <w:style w:type="paragraph" w:customStyle="1" w:styleId="2DF4E12309314798BBC011DAE503D44A">
    <w:name w:val="2DF4E12309314798BBC011DAE503D44A"/>
  </w:style>
  <w:style w:type="paragraph" w:customStyle="1" w:styleId="DBE7845222714119AA853A4A49E991CD">
    <w:name w:val="DBE7845222714119AA853A4A49E991CD"/>
  </w:style>
  <w:style w:type="paragraph" w:customStyle="1" w:styleId="E5164235BE73448AB7C482B6C82205C3">
    <w:name w:val="E5164235BE73448AB7C482B6C82205C3"/>
  </w:style>
  <w:style w:type="paragraph" w:customStyle="1" w:styleId="42BD5A1BDB9F476D9C2FCA11542E5BC4">
    <w:name w:val="42BD5A1BDB9F476D9C2FCA11542E5BC4"/>
  </w:style>
  <w:style w:type="paragraph" w:customStyle="1" w:styleId="02D037B9DEE64EA1B7B7469948A15972">
    <w:name w:val="02D037B9DEE64EA1B7B7469948A15972"/>
  </w:style>
  <w:style w:type="paragraph" w:customStyle="1" w:styleId="F0CC27646F1A4C71ACC32B9FD15F5AB3">
    <w:name w:val="F0CC27646F1A4C71ACC32B9FD15F5AB3"/>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lang w:val="en-US" w:eastAsia="en-US"/>
    </w:rPr>
  </w:style>
  <w:style w:type="paragraph" w:customStyle="1" w:styleId="206828ABF7B24A35B0FEB6C5B4DB27B0">
    <w:name w:val="206828ABF7B24A35B0FEB6C5B4DB27B0"/>
  </w:style>
  <w:style w:type="paragraph" w:customStyle="1" w:styleId="152F96094D134C53AD55F5C771616330">
    <w:name w:val="152F96094D134C53AD55F5C771616330"/>
  </w:style>
  <w:style w:type="paragraph" w:customStyle="1" w:styleId="DADD866C23804F7FBE433145FDED8210">
    <w:name w:val="DADD866C23804F7FBE433145FDED8210"/>
  </w:style>
  <w:style w:type="paragraph" w:customStyle="1" w:styleId="8233C165DC0A4A5FAF670A377C86AA73">
    <w:name w:val="8233C165DC0A4A5FAF670A377C86AA73"/>
  </w:style>
  <w:style w:type="paragraph" w:customStyle="1" w:styleId="B1EC2227AD5F46F7B6D70597C3F605F6">
    <w:name w:val="B1EC2227AD5F46F7B6D70597C3F605F6"/>
  </w:style>
  <w:style w:type="paragraph" w:customStyle="1" w:styleId="62D2DAB2A02B4AEF8079EA2B6B5830CC">
    <w:name w:val="62D2DAB2A02B4AEF8079EA2B6B5830CC"/>
  </w:style>
  <w:style w:type="paragraph" w:customStyle="1" w:styleId="A753E4115758471D932160C75A488BB2">
    <w:name w:val="A753E4115758471D932160C75A488BB2"/>
  </w:style>
  <w:style w:type="paragraph" w:customStyle="1" w:styleId="8D34910C847446D19C3C0434BC0EB110">
    <w:name w:val="8D34910C847446D19C3C0434BC0EB110"/>
  </w:style>
  <w:style w:type="paragraph" w:customStyle="1" w:styleId="395B514387BD4861B7BB6D12EC9D81BC">
    <w:name w:val="395B514387BD4861B7BB6D12EC9D81BC"/>
  </w:style>
  <w:style w:type="paragraph" w:customStyle="1" w:styleId="CC458748EF4E416AA3B8A0C789624D7F">
    <w:name w:val="CC458748EF4E416AA3B8A0C789624D7F"/>
  </w:style>
  <w:style w:type="paragraph" w:customStyle="1" w:styleId="993844F3F31F408D9969E772D0726933">
    <w:name w:val="993844F3F31F408D9969E772D0726933"/>
  </w:style>
  <w:style w:type="paragraph" w:customStyle="1" w:styleId="CD2943BC5BD041B397CE891B4480B29A">
    <w:name w:val="CD2943BC5BD041B397CE891B4480B29A"/>
  </w:style>
  <w:style w:type="paragraph" w:customStyle="1" w:styleId="D4A3899FFE45477B83B95A7187009FD0">
    <w:name w:val="D4A3899FFE45477B83B95A7187009FD0"/>
  </w:style>
  <w:style w:type="paragraph" w:customStyle="1" w:styleId="64C69E27A023490EBEA38C13C169AB7C">
    <w:name w:val="64C69E27A023490EBEA38C13C169AB7C"/>
  </w:style>
  <w:style w:type="paragraph" w:customStyle="1" w:styleId="66F4EA1D92D544DC827514ADDBE2CBDC">
    <w:name w:val="66F4EA1D92D544DC827514ADDBE2CBDC"/>
  </w:style>
  <w:style w:type="paragraph" w:customStyle="1" w:styleId="032C78BA25774883B90144C1BE4A6CD8">
    <w:name w:val="032C78BA25774883B90144C1BE4A6CD8"/>
  </w:style>
  <w:style w:type="paragraph" w:customStyle="1" w:styleId="3A3D6405B5684C55A84FA8CE866FE5FF">
    <w:name w:val="3A3D6405B5684C55A84FA8CE866FE5FF"/>
  </w:style>
  <w:style w:type="paragraph" w:customStyle="1" w:styleId="94719CC91CF84318956A6F280110D01E">
    <w:name w:val="94719CC91CF84318956A6F280110D01E"/>
  </w:style>
  <w:style w:type="paragraph" w:customStyle="1" w:styleId="3672E4E4987D4221A30E36E9A77D3C74">
    <w:name w:val="3672E4E4987D4221A30E36E9A77D3C74"/>
  </w:style>
  <w:style w:type="paragraph" w:customStyle="1" w:styleId="52DF428DD711419887DA115B3EC421AD">
    <w:name w:val="52DF428DD711419887DA115B3EC421AD"/>
  </w:style>
  <w:style w:type="paragraph" w:customStyle="1" w:styleId="753A42C056094CF39EEFB6570814E5C9">
    <w:name w:val="753A42C056094CF39EEFB6570814E5C9"/>
    <w:rsid w:val="00A312EA"/>
  </w:style>
  <w:style w:type="paragraph" w:customStyle="1" w:styleId="A60DA2987DB54851B9673C766186192D">
    <w:name w:val="A60DA2987DB54851B9673C766186192D"/>
    <w:rsid w:val="00A312EA"/>
  </w:style>
  <w:style w:type="paragraph" w:customStyle="1" w:styleId="B450324787B64021B382798CE075F10F">
    <w:name w:val="B450324787B64021B382798CE075F10F"/>
    <w:rsid w:val="00A312EA"/>
  </w:style>
  <w:style w:type="paragraph" w:customStyle="1" w:styleId="2F848198047A405F8B0E782D32C2D896">
    <w:name w:val="2F848198047A405F8B0E782D32C2D896"/>
    <w:rsid w:val="00A312EA"/>
  </w:style>
  <w:style w:type="paragraph" w:customStyle="1" w:styleId="C19CBA66C8794BA9A91FA08F967FF099">
    <w:name w:val="C19CBA66C8794BA9A91FA08F967FF099"/>
    <w:rsid w:val="00A312EA"/>
  </w:style>
  <w:style w:type="paragraph" w:customStyle="1" w:styleId="73B16D1012594DBD8BDFF820AA9FBEA2">
    <w:name w:val="73B16D1012594DBD8BDFF820AA9FBEA2"/>
    <w:rsid w:val="00A312EA"/>
  </w:style>
  <w:style w:type="paragraph" w:customStyle="1" w:styleId="E392759E806A4E3387EA3BFB16E6C450">
    <w:name w:val="E392759E806A4E3387EA3BFB16E6C450"/>
    <w:rsid w:val="00A312EA"/>
  </w:style>
  <w:style w:type="paragraph" w:customStyle="1" w:styleId="450FB91B96DA4CA1B7E1681505940886">
    <w:name w:val="450FB91B96DA4CA1B7E1681505940886"/>
    <w:rsid w:val="00A312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2014-11-01T00:00:00</PublishDate>
  <Abstract>Etude et conception d’architectures de services dans un SI urbanisé (Banque)</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9ACB35-92A4-4D3B-9363-393A8469DF5C}">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7C911D2E-3DCC-4C57-B1D9-F390C8A6A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with cover photo (Timeless design)</Template>
  <TotalTime>378</TotalTime>
  <Pages>12</Pages>
  <Words>1167</Words>
  <Characters>6420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Rapport DU Projet SOA</vt:lpstr>
    </vt:vector>
  </TitlesOfParts>
  <Company/>
  <LinksUpToDate>false</LinksUpToDate>
  <CharactersWithSpaces>7572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DU Projet SOA</dc:title>
  <dc:creator>Slifer</dc:creator>
  <cp:keywords/>
  <cp:lastModifiedBy>Slifer</cp:lastModifiedBy>
  <cp:revision>26</cp:revision>
  <cp:lastPrinted>2011-08-05T20:35:00Z</cp:lastPrinted>
  <dcterms:created xsi:type="dcterms:W3CDTF">2014-11-01T17:23:00Z</dcterms:created>
  <dcterms:modified xsi:type="dcterms:W3CDTF">2014-11-05T16:19:00Z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